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9BFA3" w14:textId="77777777" w:rsidR="004C3480" w:rsidRDefault="00EF616C" w:rsidP="00275041">
      <w:pPr>
        <w:pStyle w:val="ReturnAddress"/>
        <w:framePr w:wrap="notBeside" w:hAnchor="page" w:x="9005" w:y="715"/>
      </w:pPr>
      <w:r>
        <w:t>Studentų 50 – 213</w:t>
      </w:r>
    </w:p>
    <w:p w14:paraId="3FE9A40F" w14:textId="77777777" w:rsidR="004C3480" w:rsidRDefault="00830049" w:rsidP="00275041">
      <w:pPr>
        <w:pStyle w:val="ReturnAddress"/>
        <w:framePr w:wrap="notBeside" w:hAnchor="page" w:x="9005" w:y="715"/>
      </w:pPr>
      <w:r>
        <w:t>Kompiuterių katedra</w:t>
      </w:r>
    </w:p>
    <w:p w14:paraId="0147B71C" w14:textId="77777777" w:rsidR="004C3480" w:rsidRDefault="006427CB">
      <w:pPr>
        <w:pStyle w:val="CompanyName"/>
        <w:jc w:val="center"/>
        <w:rPr>
          <w:sz w:val="48"/>
        </w:rPr>
      </w:pPr>
      <w:bookmarkStart w:id="0" w:name="xgraphic"/>
      <w:r>
        <w:rPr>
          <w:sz w:val="48"/>
        </w:rPr>
        <w:t>Informatikos inžinerijos studijų programa</w:t>
      </w:r>
    </w:p>
    <w:p w14:paraId="3748509D" w14:textId="6DA69D56" w:rsidR="004C3480" w:rsidRDefault="00EF616C">
      <w:pPr>
        <w:pStyle w:val="TitleCover"/>
        <w:spacing w:before="1320"/>
      </w:pPr>
      <w:r w:rsidRPr="00F77320">
        <w:t>Laboratorinis</w:t>
      </w:r>
      <w:r w:rsidR="006427CB">
        <w:t xml:space="preserve"> darbas</w:t>
      </w:r>
      <w:r w:rsidR="00F52D73">
        <w:t xml:space="preserve"> Nr. </w:t>
      </w:r>
      <w:r w:rsidR="00F77320">
        <w:t>1</w:t>
      </w:r>
    </w:p>
    <w:p w14:paraId="6C496DA7" w14:textId="77777777" w:rsidR="004C3480" w:rsidRDefault="004C3480">
      <w:pPr>
        <w:pStyle w:val="SubtitleCover"/>
        <w:spacing w:before="1080"/>
        <w:ind w:right="1685"/>
      </w:pPr>
      <w:r>
        <w:t>T120B</w:t>
      </w:r>
      <w:r w:rsidR="006427CB">
        <w:t>1</w:t>
      </w:r>
      <w:r w:rsidR="00E47446">
        <w:t>43</w:t>
      </w:r>
      <w:r>
        <w:t xml:space="preserve"> </w:t>
      </w:r>
      <w:r w:rsidR="00E47446" w:rsidRPr="00E47446">
        <w:t>Įmonių kompiuterinių sistemų kūrimo platformos</w:t>
      </w:r>
    </w:p>
    <w:p w14:paraId="58008412" w14:textId="77777777" w:rsidR="004C3480" w:rsidRDefault="00A91113">
      <w:pPr>
        <w:pStyle w:val="SubtitleCover"/>
        <w:spacing w:before="1200"/>
        <w:ind w:right="1685"/>
      </w:pPr>
      <w:r>
        <w:t>Įmonės kompiuteri</w:t>
      </w:r>
      <w:bookmarkStart w:id="1" w:name="_GoBack"/>
      <w:bookmarkEnd w:id="1"/>
      <w:r>
        <w:t xml:space="preserve">nės sistemos realizacija panaudojant </w:t>
      </w:r>
      <w:r w:rsidRPr="00F77320">
        <w:t>Servlet, JBeans, Java Persistence ir JSP technologijas</w:t>
      </w:r>
    </w:p>
    <w:p w14:paraId="26D78FAA" w14:textId="77777777" w:rsidR="004C3480" w:rsidRDefault="004C3480">
      <w:pPr>
        <w:pStyle w:val="BodyText"/>
      </w:pPr>
    </w:p>
    <w:p w14:paraId="36AF4087" w14:textId="77777777" w:rsidR="004C3480" w:rsidRDefault="004C3480">
      <w:pPr>
        <w:pStyle w:val="BodyText"/>
        <w:sectPr w:rsidR="004C3480">
          <w:headerReference w:type="default" r:id="rId7"/>
          <w:footerReference w:type="even" r:id="rId8"/>
          <w:footerReference w:type="default" r:id="rId9"/>
          <w:headerReference w:type="first" r:id="rId10"/>
          <w:footerReference w:type="first" r:id="rId11"/>
          <w:pgSz w:w="11907" w:h="16840" w:code="9"/>
          <w:pgMar w:top="1440" w:right="1797" w:bottom="1440" w:left="1797" w:header="720" w:footer="958" w:gutter="0"/>
          <w:pgNumType w:start="1"/>
          <w:cols w:space="720"/>
          <w:titlePg/>
        </w:sectPr>
      </w:pPr>
    </w:p>
    <w:p w14:paraId="7C4B57BA" w14:textId="77777777" w:rsidR="004C3480" w:rsidRDefault="004C3480">
      <w:pPr>
        <w:pStyle w:val="BodyTextKeep"/>
        <w:keepNext w:val="0"/>
        <w:spacing w:after="0" w:line="240" w:lineRule="auto"/>
      </w:pPr>
    </w:p>
    <w:p w14:paraId="71716EDB" w14:textId="77777777" w:rsidR="004C3480" w:rsidRDefault="004C3480">
      <w:pPr>
        <w:pStyle w:val="BodyTextKeep"/>
        <w:keepNext w:val="0"/>
        <w:spacing w:after="0" w:line="240" w:lineRule="auto"/>
      </w:pPr>
    </w:p>
    <w:p w14:paraId="27B6C42B" w14:textId="77777777" w:rsidR="004C3480" w:rsidRDefault="004C3480">
      <w:pPr>
        <w:pStyle w:val="BodyTextKeep"/>
        <w:keepNext w:val="0"/>
        <w:spacing w:after="0" w:line="240" w:lineRule="auto"/>
        <w:rPr>
          <w:b/>
        </w:rPr>
      </w:pPr>
      <w:r>
        <w:rPr>
          <w:b/>
        </w:rPr>
        <w:t>ATLIKO:</w:t>
      </w:r>
    </w:p>
    <w:p w14:paraId="29905BCC" w14:textId="77777777" w:rsidR="004C3480" w:rsidRDefault="004C3480">
      <w:pPr>
        <w:pStyle w:val="BodyTextKeep"/>
        <w:keepNext w:val="0"/>
        <w:spacing w:after="0" w:line="240" w:lineRule="auto"/>
      </w:pPr>
    </w:p>
    <w:p w14:paraId="221E611A" w14:textId="6C0315DD" w:rsidR="004C3480" w:rsidRDefault="00F77320">
      <w:pPr>
        <w:pStyle w:val="BodyTextKeep"/>
        <w:keepNext w:val="0"/>
        <w:spacing w:after="0" w:line="240" w:lineRule="auto"/>
      </w:pPr>
      <w:r>
        <w:rPr>
          <w:b/>
          <w:u w:val="single"/>
        </w:rPr>
        <w:t>Ignas Jasonas</w:t>
      </w:r>
      <w:r w:rsidR="004C3480">
        <w:tab/>
      </w:r>
      <w:r w:rsidR="004C3480">
        <w:tab/>
      </w:r>
      <w:r>
        <w:t xml:space="preserve">                  </w:t>
      </w:r>
      <w:r w:rsidR="004C3480">
        <w:tab/>
      </w:r>
      <w:r w:rsidR="004C3480">
        <w:rPr>
          <w:b/>
          <w:u w:val="single"/>
        </w:rPr>
        <w:tab/>
      </w:r>
      <w:r w:rsidR="004C3480">
        <w:rPr>
          <w:b/>
          <w:u w:val="single"/>
        </w:rPr>
        <w:tab/>
      </w:r>
      <w:r w:rsidR="004C3480">
        <w:rPr>
          <w:b/>
          <w:u w:val="single"/>
        </w:rPr>
        <w:tab/>
      </w:r>
      <w:r w:rsidR="004C3480">
        <w:tab/>
      </w:r>
      <w:r w:rsidR="004C3480">
        <w:tab/>
      </w:r>
      <w:r w:rsidR="004C3480">
        <w:tab/>
      </w:r>
      <w:r w:rsidR="004C3480">
        <w:tab/>
      </w:r>
      <w:r>
        <w:rPr>
          <w:b/>
          <w:u w:val="single"/>
        </w:rPr>
        <w:t>IFF-6/6</w:t>
      </w:r>
      <w:r w:rsidR="004C3480">
        <w:rPr>
          <w:b/>
          <w:u w:val="single"/>
        </w:rPr>
        <w:tab/>
      </w:r>
    </w:p>
    <w:p w14:paraId="027FDA92" w14:textId="77777777" w:rsidR="004C3480" w:rsidRDefault="004C3480">
      <w:pPr>
        <w:pStyle w:val="BodyTextKeep"/>
        <w:keepNext w:val="0"/>
        <w:spacing w:after="0" w:line="240" w:lineRule="auto"/>
      </w:pPr>
      <w:r>
        <w:t>(Vardas Pavardė)</w:t>
      </w:r>
      <w:r>
        <w:tab/>
      </w:r>
      <w:r>
        <w:tab/>
      </w:r>
      <w:r>
        <w:tab/>
      </w:r>
      <w:r>
        <w:tab/>
      </w:r>
      <w:r>
        <w:tab/>
        <w:t xml:space="preserve">   (Parašas)</w:t>
      </w:r>
      <w:r>
        <w:tab/>
      </w:r>
      <w:r>
        <w:tab/>
      </w:r>
      <w:r>
        <w:tab/>
      </w:r>
      <w:r>
        <w:tab/>
      </w:r>
      <w:r>
        <w:tab/>
        <w:t>(Grupė)</w:t>
      </w:r>
    </w:p>
    <w:p w14:paraId="7DF0C862" w14:textId="77777777" w:rsidR="004C3480" w:rsidRDefault="004C3480">
      <w:pPr>
        <w:pStyle w:val="BodyTextKeep"/>
        <w:keepNext w:val="0"/>
        <w:spacing w:after="0" w:line="240" w:lineRule="auto"/>
      </w:pPr>
    </w:p>
    <w:p w14:paraId="19446466" w14:textId="77777777" w:rsidR="004C3480" w:rsidRDefault="004C3480">
      <w:pPr>
        <w:pStyle w:val="BodyTextKeep"/>
        <w:keepNext w:val="0"/>
        <w:spacing w:after="0" w:line="240" w:lineRule="auto"/>
      </w:pPr>
    </w:p>
    <w:p w14:paraId="6FCC4CC8" w14:textId="77777777" w:rsidR="000A6AB2" w:rsidRDefault="000A6AB2">
      <w:pPr>
        <w:pStyle w:val="BodyTextKeep"/>
        <w:keepNext w:val="0"/>
        <w:spacing w:after="0" w:line="240" w:lineRule="auto"/>
      </w:pPr>
    </w:p>
    <w:p w14:paraId="0BAA898C" w14:textId="77777777" w:rsidR="004C3480" w:rsidRDefault="004C3480">
      <w:pPr>
        <w:pStyle w:val="BodyTextKeep"/>
        <w:keepNext w:val="0"/>
        <w:spacing w:after="0" w:line="240" w:lineRule="auto"/>
        <w:rPr>
          <w:b/>
        </w:rPr>
      </w:pPr>
      <w:r>
        <w:rPr>
          <w:b/>
        </w:rPr>
        <w:t>DĖSTYTOJAS:</w:t>
      </w:r>
    </w:p>
    <w:p w14:paraId="286B8120" w14:textId="77777777" w:rsidR="004C3480" w:rsidRDefault="004C3480">
      <w:pPr>
        <w:pStyle w:val="BodyTextKeep"/>
        <w:keepNext w:val="0"/>
        <w:spacing w:after="0" w:line="240" w:lineRule="auto"/>
      </w:pPr>
    </w:p>
    <w:p w14:paraId="3F45641E" w14:textId="77777777" w:rsidR="004C3480" w:rsidRDefault="000A6AB2">
      <w:pPr>
        <w:pStyle w:val="BodyTextKeep"/>
        <w:keepNext w:val="0"/>
        <w:spacing w:after="0" w:line="240" w:lineRule="auto"/>
        <w:rPr>
          <w:b/>
          <w:u w:val="single"/>
        </w:rPr>
      </w:pPr>
      <w:r>
        <w:rPr>
          <w:b/>
          <w:u w:val="single"/>
        </w:rPr>
        <w:t>doc</w:t>
      </w:r>
      <w:r w:rsidR="00275041">
        <w:rPr>
          <w:b/>
          <w:u w:val="single"/>
        </w:rPr>
        <w:t>. A. Liutkevičius</w:t>
      </w:r>
      <w:r w:rsidR="004C3480">
        <w:tab/>
      </w:r>
      <w:r w:rsidR="004C3480">
        <w:tab/>
      </w:r>
      <w:r w:rsidR="004C3480">
        <w:tab/>
      </w:r>
      <w:r w:rsidR="004C3480">
        <w:tab/>
      </w:r>
      <w:r w:rsidR="004C3480">
        <w:rPr>
          <w:b/>
          <w:u w:val="single"/>
        </w:rPr>
        <w:tab/>
      </w:r>
      <w:r w:rsidR="004C3480">
        <w:rPr>
          <w:b/>
          <w:u w:val="single"/>
        </w:rPr>
        <w:tab/>
      </w:r>
      <w:r w:rsidR="004C3480">
        <w:rPr>
          <w:b/>
          <w:u w:val="single"/>
        </w:rPr>
        <w:tab/>
      </w:r>
    </w:p>
    <w:p w14:paraId="641EB547" w14:textId="77777777" w:rsidR="004C3480" w:rsidRDefault="004C3480">
      <w:pPr>
        <w:pStyle w:val="BodyTextKeep"/>
        <w:keepNext w:val="0"/>
        <w:spacing w:after="0" w:line="240" w:lineRule="auto"/>
      </w:pPr>
      <w:r>
        <w:t>(Vardas Pavardė)</w:t>
      </w:r>
      <w:r>
        <w:tab/>
      </w:r>
      <w:r>
        <w:tab/>
      </w:r>
      <w:r>
        <w:tab/>
      </w:r>
      <w:r>
        <w:tab/>
      </w:r>
      <w:r>
        <w:tab/>
        <w:t xml:space="preserve">    (Parašas)</w:t>
      </w:r>
    </w:p>
    <w:p w14:paraId="091D5198" w14:textId="77777777" w:rsidR="004C3480" w:rsidRDefault="004C3480">
      <w:pPr>
        <w:pStyle w:val="BodyTextKeep"/>
        <w:keepNext w:val="0"/>
        <w:spacing w:after="0" w:line="240" w:lineRule="auto"/>
      </w:pPr>
    </w:p>
    <w:p w14:paraId="44CFDDCE" w14:textId="77777777" w:rsidR="004C3480" w:rsidRDefault="004C3480">
      <w:pPr>
        <w:pStyle w:val="BodyTextKeep"/>
        <w:keepNext w:val="0"/>
        <w:spacing w:after="0" w:line="240" w:lineRule="auto"/>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DARBAS ATIDUOTAS:</w:t>
      </w:r>
    </w:p>
    <w:p w14:paraId="757CFA67" w14:textId="77777777" w:rsidR="004C3480" w:rsidRDefault="004C3480">
      <w:pPr>
        <w:pStyle w:val="BodyTextKeep"/>
        <w:keepNext w:val="0"/>
        <w:spacing w:after="0" w:line="240" w:lineRule="auto"/>
      </w:pPr>
    </w:p>
    <w:p w14:paraId="569F4810" w14:textId="3A387D98" w:rsidR="004C3480" w:rsidRDefault="004C3480">
      <w:pPr>
        <w:pStyle w:val="BodyTextKeep"/>
        <w:keepNext w:val="0"/>
        <w:spacing w:after="0" w:line="240" w:lineRule="auto"/>
      </w:pPr>
      <w:r>
        <w:tab/>
      </w:r>
      <w:r>
        <w:tab/>
      </w:r>
      <w:r>
        <w:tab/>
      </w:r>
      <w:r>
        <w:tab/>
      </w:r>
      <w:r>
        <w:tab/>
      </w:r>
      <w:r>
        <w:tab/>
      </w:r>
      <w:r>
        <w:tab/>
      </w:r>
      <w:r>
        <w:tab/>
      </w:r>
      <w:r>
        <w:tab/>
      </w:r>
      <w:r>
        <w:tab/>
      </w:r>
      <w:r>
        <w:tab/>
      </w:r>
      <w:r>
        <w:tab/>
      </w:r>
      <w:r>
        <w:tab/>
      </w:r>
      <w:r w:rsidR="00F77320">
        <w:t xml:space="preserve">05 </w:t>
      </w:r>
      <w:r>
        <w:t>d.</w:t>
      </w:r>
      <w:r w:rsidR="00F77320">
        <w:t xml:space="preserve"> 11 </w:t>
      </w:r>
      <w:r>
        <w:t>mėn. 20</w:t>
      </w:r>
      <w:r w:rsidR="000A6AB2">
        <w:t>1</w:t>
      </w:r>
      <w:r w:rsidR="008D46AA">
        <w:t>9</w:t>
      </w:r>
      <w:r>
        <w:t xml:space="preserve"> </w:t>
      </w:r>
    </w:p>
    <w:p w14:paraId="379C7763" w14:textId="77777777" w:rsidR="004C3480" w:rsidRDefault="004C3480">
      <w:pPr>
        <w:pStyle w:val="BodyTextKeep"/>
        <w:keepNext w:val="0"/>
        <w:spacing w:after="0" w:line="240" w:lineRule="auto"/>
      </w:pPr>
    </w:p>
    <w:p w14:paraId="089CE82F" w14:textId="77777777" w:rsidR="004C3480" w:rsidRDefault="004C3480">
      <w:pPr>
        <w:pStyle w:val="BodyTextKeep"/>
        <w:keepNext w:val="0"/>
        <w:spacing w:after="0" w:line="240" w:lineRule="auto"/>
        <w:jc w:val="center"/>
        <w:rPr>
          <w:b/>
          <w:sz w:val="24"/>
        </w:rPr>
      </w:pPr>
    </w:p>
    <w:p w14:paraId="0684170A" w14:textId="77777777" w:rsidR="004C3480" w:rsidRDefault="004C3480">
      <w:pPr>
        <w:pStyle w:val="BodyTextKeep"/>
        <w:keepNext w:val="0"/>
        <w:spacing w:after="0" w:line="240" w:lineRule="auto"/>
        <w:jc w:val="center"/>
        <w:rPr>
          <w:b/>
          <w:sz w:val="24"/>
        </w:rPr>
      </w:pPr>
    </w:p>
    <w:p w14:paraId="14748472" w14:textId="77777777" w:rsidR="004C3480" w:rsidRDefault="004C3480">
      <w:pPr>
        <w:pStyle w:val="BodyTextKeep"/>
        <w:keepNext w:val="0"/>
        <w:spacing w:after="0" w:line="240" w:lineRule="auto"/>
        <w:jc w:val="center"/>
        <w:rPr>
          <w:b/>
          <w:sz w:val="24"/>
        </w:rPr>
      </w:pPr>
    </w:p>
    <w:p w14:paraId="5509CA87" w14:textId="77777777" w:rsidR="004C3480" w:rsidRDefault="004C3480">
      <w:pPr>
        <w:pStyle w:val="BodyTextKeep"/>
        <w:keepNext w:val="0"/>
        <w:spacing w:after="0" w:line="240" w:lineRule="auto"/>
        <w:jc w:val="center"/>
        <w:rPr>
          <w:b/>
          <w:sz w:val="24"/>
        </w:rPr>
      </w:pPr>
    </w:p>
    <w:p w14:paraId="73AB70F6" w14:textId="77777777" w:rsidR="004C3480" w:rsidRDefault="004C3480">
      <w:pPr>
        <w:pStyle w:val="BodyTextKeep"/>
        <w:keepNext w:val="0"/>
        <w:spacing w:after="0" w:line="240" w:lineRule="auto"/>
        <w:jc w:val="center"/>
        <w:rPr>
          <w:b/>
          <w:sz w:val="24"/>
        </w:rPr>
      </w:pPr>
      <w:r>
        <w:rPr>
          <w:b/>
          <w:sz w:val="24"/>
        </w:rPr>
        <w:t>KAUNAS</w:t>
      </w:r>
      <w:r w:rsidR="008D46AA">
        <w:rPr>
          <w:b/>
          <w:sz w:val="24"/>
        </w:rPr>
        <w:t>,</w:t>
      </w:r>
      <w:r>
        <w:rPr>
          <w:b/>
          <w:sz w:val="24"/>
        </w:rPr>
        <w:t xml:space="preserve"> 20</w:t>
      </w:r>
      <w:r w:rsidR="00F52D73">
        <w:rPr>
          <w:b/>
          <w:sz w:val="24"/>
        </w:rPr>
        <w:t>1</w:t>
      </w:r>
      <w:r w:rsidR="008D46AA">
        <w:rPr>
          <w:b/>
          <w:sz w:val="24"/>
        </w:rPr>
        <w:t>9</w:t>
      </w:r>
      <w:r>
        <w:rPr>
          <w:b/>
          <w:sz w:val="24"/>
        </w:rPr>
        <w:br w:type="page"/>
      </w:r>
    </w:p>
    <w:bookmarkEnd w:id="0"/>
    <w:p w14:paraId="131977FE" w14:textId="77777777" w:rsidR="00011613" w:rsidRDefault="00011613">
      <w:pPr>
        <w:pStyle w:val="Subtitle"/>
      </w:pPr>
    </w:p>
    <w:p w14:paraId="531D1108" w14:textId="77777777" w:rsidR="004C3480" w:rsidRDefault="0089571F">
      <w:pPr>
        <w:pStyle w:val="Subtitle"/>
      </w:pPr>
      <w:r>
        <w:t xml:space="preserve">Įmonės kompiuterinės sistemos realizacija panaudojant </w:t>
      </w:r>
      <w:r w:rsidRPr="00F77320">
        <w:t>Servlet, JBeans, Java Persistence ir JSP technologijas</w:t>
      </w:r>
    </w:p>
    <w:p w14:paraId="1D233DDE" w14:textId="77777777" w:rsidR="004C3480" w:rsidRDefault="00A42531">
      <w:pPr>
        <w:pStyle w:val="Heading1"/>
      </w:pPr>
      <w:r>
        <w:t>Užduotis</w:t>
      </w:r>
    </w:p>
    <w:p w14:paraId="202FE801" w14:textId="77777777" w:rsidR="00F77320" w:rsidRPr="00F77320" w:rsidRDefault="00F77320" w:rsidP="00F77320">
      <w:pPr>
        <w:pStyle w:val="ListParagraph"/>
        <w:numPr>
          <w:ilvl w:val="0"/>
          <w:numId w:val="21"/>
        </w:numPr>
        <w:rPr>
          <w:sz w:val="20"/>
          <w:szCs w:val="20"/>
          <w:lang w:val="lt-LT"/>
        </w:rPr>
      </w:pPr>
      <w:r w:rsidRPr="00F77320">
        <w:rPr>
          <w:sz w:val="20"/>
          <w:szCs w:val="20"/>
          <w:lang w:val="lt-LT"/>
        </w:rPr>
        <w:t>Sukurti vartotojo sąsają panaudojant JavaServer Pages;</w:t>
      </w:r>
    </w:p>
    <w:p w14:paraId="68E42309" w14:textId="77777777" w:rsidR="00F77320" w:rsidRPr="00F77320" w:rsidRDefault="00F77320" w:rsidP="00F77320">
      <w:pPr>
        <w:pStyle w:val="ListParagraph"/>
        <w:numPr>
          <w:ilvl w:val="0"/>
          <w:numId w:val="21"/>
        </w:numPr>
        <w:rPr>
          <w:sz w:val="20"/>
          <w:szCs w:val="20"/>
          <w:lang w:val="lt-LT"/>
        </w:rPr>
      </w:pPr>
      <w:r w:rsidRPr="00F77320">
        <w:rPr>
          <w:sz w:val="20"/>
          <w:szCs w:val="20"/>
          <w:lang w:val="lt-LT"/>
        </w:rPr>
        <w:t>Sukurti logikos sluoksnį panaudojant Servlet;</w:t>
      </w:r>
    </w:p>
    <w:p w14:paraId="132104B6" w14:textId="77777777" w:rsidR="00F77320" w:rsidRPr="00F77320" w:rsidRDefault="00F77320" w:rsidP="00F77320">
      <w:pPr>
        <w:pStyle w:val="ListParagraph"/>
        <w:numPr>
          <w:ilvl w:val="0"/>
          <w:numId w:val="21"/>
        </w:numPr>
        <w:rPr>
          <w:sz w:val="20"/>
          <w:szCs w:val="20"/>
          <w:lang w:val="lt-LT"/>
        </w:rPr>
      </w:pPr>
      <w:r w:rsidRPr="00F77320">
        <w:rPr>
          <w:sz w:val="20"/>
          <w:szCs w:val="20"/>
          <w:lang w:val="lt-LT"/>
        </w:rPr>
        <w:t>Sukurti JavaBean kuriame gali būti laikinai saugomi duomenys;</w:t>
      </w:r>
    </w:p>
    <w:p w14:paraId="74BE77EE" w14:textId="77777777" w:rsidR="00F77320" w:rsidRPr="00F77320" w:rsidRDefault="00F77320" w:rsidP="00F77320">
      <w:pPr>
        <w:pStyle w:val="ListParagraph"/>
        <w:numPr>
          <w:ilvl w:val="0"/>
          <w:numId w:val="21"/>
        </w:numPr>
        <w:rPr>
          <w:sz w:val="20"/>
          <w:szCs w:val="20"/>
          <w:lang w:val="lt-LT"/>
        </w:rPr>
      </w:pPr>
      <w:r w:rsidRPr="00F77320">
        <w:rPr>
          <w:sz w:val="20"/>
          <w:szCs w:val="20"/>
          <w:lang w:val="lt-LT"/>
        </w:rPr>
        <w:t>Sukurti EJB (Enterprise JavaBean) panaudojant Java Persistence, kuris saugomas duomenų bazėje.</w:t>
      </w:r>
    </w:p>
    <w:p w14:paraId="39C0A6D3" w14:textId="7194C5FA" w:rsidR="004C3480" w:rsidRDefault="00F77320">
      <w:pPr>
        <w:pStyle w:val="Heading1"/>
      </w:pPr>
      <w:r>
        <w:t>1 laboratorinio darbo</w:t>
      </w:r>
      <w:r w:rsidR="0092013A">
        <w:t xml:space="preserve"> </w:t>
      </w:r>
      <w:r w:rsidR="00A42531">
        <w:t>sprendimo</w:t>
      </w:r>
      <w:r w:rsidR="0092013A">
        <w:t xml:space="preserve"> architektūra</w:t>
      </w:r>
      <w:r w:rsidR="00A42531">
        <w:t>/aprašymas</w:t>
      </w:r>
    </w:p>
    <w:p w14:paraId="6FAB76F0" w14:textId="77777777" w:rsidR="00296A7E" w:rsidRDefault="00F77320">
      <w:pPr>
        <w:pStyle w:val="BodyText"/>
      </w:pPr>
      <w:r>
        <w:t xml:space="preserve">Uždaviniams realizuoti buvo naudojamas </w:t>
      </w:r>
      <w:r w:rsidR="00296A7E">
        <w:t xml:space="preserve">vitualioje Windows XP mašinoje pateiktas pranešimų saugojimo sistemos pavyzdys. </w:t>
      </w:r>
    </w:p>
    <w:p w14:paraId="2ECCCF7C" w14:textId="1FFED578" w:rsidR="004C3480" w:rsidRDefault="00296A7E">
      <w:pPr>
        <w:pStyle w:val="BodyText"/>
      </w:pPr>
      <w:r>
        <w:t>Vartojo sąsaja sukurta panaudojant JavaServer Pages, kurioje vartotojas turi galimybę matyti įrašytus pranešimus, taip pat sukurti savo pranešimą su pasirinktu vardu bei žinute. Taip pat yra įgyvendintas paskutinio įrašyto pranešimo rodymas.</w:t>
      </w:r>
    </w:p>
    <w:p w14:paraId="0E500EE0" w14:textId="28756CE5" w:rsidR="00296A7E" w:rsidRDefault="00790588">
      <w:pPr>
        <w:pStyle w:val="BodyText"/>
      </w:pPr>
      <w:r>
        <w:t>Logikos sluoksniui realizuoti panaudotas Servlet. Šis sluoksnis apdoroja kreipinius, ateinančius iš vartotojo naršyklės. Šiuo atveju realizuoti dviejų kreipinių apdorojimai – GET kreipinys, kuris grąžina visus pranešimus ir POST kreipinys, kuris išsaugo pranešimą į duombazę.</w:t>
      </w:r>
    </w:p>
    <w:p w14:paraId="1D43B747" w14:textId="65116169" w:rsidR="00046FD1" w:rsidRDefault="00046FD1">
      <w:pPr>
        <w:pStyle w:val="BodyText"/>
      </w:pPr>
      <w:r>
        <w:t xml:space="preserve">Logikos sluoksnyje, </w:t>
      </w:r>
      <w:r w:rsidR="00F27413">
        <w:t>pradžioje inicijuojamas JavaBean pranešimo klasės objektas, kuriame bus laikinai saugomas paskutinis vartotojo įrašytas pranešimas.</w:t>
      </w:r>
    </w:p>
    <w:p w14:paraId="1C3C4424" w14:textId="1F4DAF08" w:rsidR="00F27413" w:rsidRDefault="00F27413">
      <w:pPr>
        <w:pStyle w:val="BodyText"/>
      </w:pPr>
      <w:r>
        <w:t>Panaudojant Java Persistance technologiją realizuota pranešimo esybės klasė, aprašanti sąryšį tarp pranešimo klasės sąryšį su duomenų bazės lentele.</w:t>
      </w:r>
    </w:p>
    <w:p w14:paraId="4F2A468C" w14:textId="10D96AB4" w:rsidR="00790588" w:rsidRDefault="00046FD1">
      <w:pPr>
        <w:pStyle w:val="BodyText"/>
      </w:pPr>
      <w:r>
        <w:t>Šiai sistemai paleisti naudojamas GlassFish  4.0 serveris</w:t>
      </w:r>
    </w:p>
    <w:p w14:paraId="7FDF42A5" w14:textId="62887821" w:rsidR="00046FD1" w:rsidRDefault="00046FD1">
      <w:pPr>
        <w:pStyle w:val="BodyText"/>
      </w:pPr>
      <w:r>
        <w:t>Naudojama Apache Derby duomenų bazė</w:t>
      </w:r>
    </w:p>
    <w:p w14:paraId="024091EE" w14:textId="3EE65D7B" w:rsidR="00F169FF" w:rsidRDefault="00F77320" w:rsidP="00F169FF">
      <w:pPr>
        <w:pStyle w:val="Heading1"/>
      </w:pPr>
      <w:r>
        <w:t>1 laboratorinio darbo</w:t>
      </w:r>
      <w:r>
        <w:t xml:space="preserve"> </w:t>
      </w:r>
      <w:r w:rsidR="00A42531">
        <w:t>sprendimo programinis kodas</w:t>
      </w:r>
    </w:p>
    <w:p w14:paraId="2FF8EC16" w14:textId="77777777" w:rsidR="003D4CA3" w:rsidRDefault="00F27413">
      <w:pPr>
        <w:pStyle w:val="BodyText"/>
        <w:rPr>
          <w:rStyle w:val="Emphasis"/>
        </w:rPr>
      </w:pPr>
      <w:r w:rsidRPr="003D4CA3">
        <w:rPr>
          <w:rStyle w:val="Emphasis"/>
        </w:rPr>
        <w:t>JavaBeans klasė</w:t>
      </w:r>
    </w:p>
    <w:p w14:paraId="022B0EB0" w14:textId="7B85DB89" w:rsidR="00F169FF" w:rsidRPr="003D4CA3" w:rsidRDefault="00F27413">
      <w:pPr>
        <w:pStyle w:val="BodyText"/>
        <w:rPr>
          <w:rStyle w:val="Emphasis"/>
        </w:rPr>
      </w:pPr>
      <w:r w:rsidRPr="003D4CA3">
        <w:rPr>
          <w:rStyle w:val="Emphasis"/>
        </w:rPr>
        <w:t>Message.java</w:t>
      </w:r>
    </w:p>
    <w:p w14:paraId="1E8B0FB4" w14:textId="77777777" w:rsidR="003D4CA3" w:rsidRDefault="003D4CA3" w:rsidP="003D4CA3">
      <w:pPr>
        <w:pStyle w:val="BodyText"/>
      </w:pPr>
      <w:r>
        <w:t>/*</w:t>
      </w:r>
    </w:p>
    <w:p w14:paraId="57E639F1" w14:textId="77777777" w:rsidR="003D4CA3" w:rsidRDefault="003D4CA3" w:rsidP="003D4CA3">
      <w:pPr>
        <w:pStyle w:val="BodyText"/>
      </w:pPr>
      <w:r>
        <w:t xml:space="preserve"> * To change this template, choose Tools | Templates</w:t>
      </w:r>
    </w:p>
    <w:p w14:paraId="3649AC51" w14:textId="77777777" w:rsidR="003D4CA3" w:rsidRDefault="003D4CA3" w:rsidP="003D4CA3">
      <w:pPr>
        <w:pStyle w:val="BodyText"/>
      </w:pPr>
      <w:r>
        <w:t xml:space="preserve"> * and open the template in the editor.</w:t>
      </w:r>
    </w:p>
    <w:p w14:paraId="43646A21" w14:textId="77777777" w:rsidR="003D4CA3" w:rsidRDefault="003D4CA3" w:rsidP="003D4CA3">
      <w:pPr>
        <w:pStyle w:val="BodyText"/>
      </w:pPr>
      <w:r>
        <w:t xml:space="preserve"> */</w:t>
      </w:r>
    </w:p>
    <w:p w14:paraId="7E48517F" w14:textId="77777777" w:rsidR="003D4CA3" w:rsidRDefault="003D4CA3" w:rsidP="003D4CA3">
      <w:pPr>
        <w:pStyle w:val="BodyText"/>
      </w:pPr>
      <w:r>
        <w:t>package jlab1.beans;</w:t>
      </w:r>
    </w:p>
    <w:p w14:paraId="376B695A" w14:textId="77777777" w:rsidR="003D4CA3" w:rsidRDefault="003D4CA3" w:rsidP="003D4CA3">
      <w:pPr>
        <w:pStyle w:val="BodyText"/>
      </w:pPr>
    </w:p>
    <w:p w14:paraId="2EB5710C" w14:textId="77777777" w:rsidR="003D4CA3" w:rsidRDefault="003D4CA3" w:rsidP="003D4CA3">
      <w:pPr>
        <w:pStyle w:val="BodyText"/>
      </w:pPr>
      <w:r>
        <w:t>import java.util.Date;</w:t>
      </w:r>
    </w:p>
    <w:p w14:paraId="01BE9A8D" w14:textId="77777777" w:rsidR="003D4CA3" w:rsidRDefault="003D4CA3" w:rsidP="003D4CA3">
      <w:pPr>
        <w:pStyle w:val="BodyText"/>
      </w:pPr>
    </w:p>
    <w:p w14:paraId="083BC7C0" w14:textId="77777777" w:rsidR="003D4CA3" w:rsidRDefault="003D4CA3" w:rsidP="003D4CA3">
      <w:pPr>
        <w:pStyle w:val="BodyText"/>
      </w:pPr>
      <w:r>
        <w:t>/**</w:t>
      </w:r>
    </w:p>
    <w:p w14:paraId="786AD0E3" w14:textId="77777777" w:rsidR="003D4CA3" w:rsidRDefault="003D4CA3" w:rsidP="003D4CA3">
      <w:pPr>
        <w:pStyle w:val="BodyText"/>
      </w:pPr>
      <w:r>
        <w:t xml:space="preserve"> *</w:t>
      </w:r>
    </w:p>
    <w:p w14:paraId="34DC97E1" w14:textId="77777777" w:rsidR="003D4CA3" w:rsidRDefault="003D4CA3" w:rsidP="003D4CA3">
      <w:pPr>
        <w:pStyle w:val="BodyText"/>
      </w:pPr>
      <w:r>
        <w:t xml:space="preserve"> * @author Administrator</w:t>
      </w:r>
    </w:p>
    <w:p w14:paraId="0DBB7460" w14:textId="77777777" w:rsidR="003D4CA3" w:rsidRDefault="003D4CA3" w:rsidP="003D4CA3">
      <w:pPr>
        <w:pStyle w:val="BodyText"/>
      </w:pPr>
      <w:r>
        <w:t xml:space="preserve"> */</w:t>
      </w:r>
    </w:p>
    <w:p w14:paraId="6B6C2DFC" w14:textId="77777777" w:rsidR="003D4CA3" w:rsidRDefault="003D4CA3" w:rsidP="003D4CA3">
      <w:pPr>
        <w:pStyle w:val="BodyText"/>
      </w:pPr>
      <w:r>
        <w:t>public class Message {</w:t>
      </w:r>
    </w:p>
    <w:p w14:paraId="302D15B5" w14:textId="77777777" w:rsidR="003D4CA3" w:rsidRDefault="003D4CA3" w:rsidP="003D4CA3">
      <w:pPr>
        <w:pStyle w:val="BodyText"/>
      </w:pPr>
    </w:p>
    <w:p w14:paraId="4CA68FA7" w14:textId="77777777" w:rsidR="003D4CA3" w:rsidRDefault="003D4CA3" w:rsidP="003D4CA3">
      <w:pPr>
        <w:pStyle w:val="BodyText"/>
      </w:pPr>
      <w:r>
        <w:t xml:space="preserve">    public Message() {</w:t>
      </w:r>
    </w:p>
    <w:p w14:paraId="2CE1DDC6" w14:textId="77777777" w:rsidR="003D4CA3" w:rsidRDefault="003D4CA3" w:rsidP="003D4CA3">
      <w:pPr>
        <w:pStyle w:val="BodyText"/>
      </w:pPr>
      <w:r>
        <w:t xml:space="preserve">    }</w:t>
      </w:r>
    </w:p>
    <w:p w14:paraId="7005C22E" w14:textId="77777777" w:rsidR="003D4CA3" w:rsidRDefault="003D4CA3" w:rsidP="003D4CA3">
      <w:pPr>
        <w:pStyle w:val="BodyText"/>
      </w:pPr>
      <w:r>
        <w:t xml:space="preserve">    </w:t>
      </w:r>
    </w:p>
    <w:p w14:paraId="27F742F8" w14:textId="77777777" w:rsidR="003D4CA3" w:rsidRDefault="003D4CA3" w:rsidP="003D4CA3">
      <w:pPr>
        <w:pStyle w:val="BodyText"/>
      </w:pPr>
      <w:r>
        <w:t xml:space="preserve">    private String name;</w:t>
      </w:r>
    </w:p>
    <w:p w14:paraId="53D0D911" w14:textId="77777777" w:rsidR="003D4CA3" w:rsidRDefault="003D4CA3" w:rsidP="003D4CA3">
      <w:pPr>
        <w:pStyle w:val="BodyText"/>
      </w:pPr>
      <w:r>
        <w:t xml:space="preserve">    private String msg;</w:t>
      </w:r>
    </w:p>
    <w:p w14:paraId="0E244B21" w14:textId="77777777" w:rsidR="003D4CA3" w:rsidRDefault="003D4CA3" w:rsidP="003D4CA3">
      <w:pPr>
        <w:pStyle w:val="BodyText"/>
      </w:pPr>
      <w:r>
        <w:t xml:space="preserve">    private Date time;</w:t>
      </w:r>
    </w:p>
    <w:p w14:paraId="2162DE52" w14:textId="77777777" w:rsidR="003D4CA3" w:rsidRDefault="003D4CA3" w:rsidP="003D4CA3">
      <w:pPr>
        <w:pStyle w:val="BodyText"/>
      </w:pPr>
    </w:p>
    <w:p w14:paraId="68F7C581" w14:textId="77777777" w:rsidR="003D4CA3" w:rsidRDefault="003D4CA3" w:rsidP="003D4CA3">
      <w:pPr>
        <w:pStyle w:val="BodyText"/>
      </w:pPr>
      <w:r>
        <w:t xml:space="preserve">    public String getName() {</w:t>
      </w:r>
    </w:p>
    <w:p w14:paraId="0460DE47" w14:textId="77777777" w:rsidR="003D4CA3" w:rsidRDefault="003D4CA3" w:rsidP="003D4CA3">
      <w:pPr>
        <w:pStyle w:val="BodyText"/>
      </w:pPr>
      <w:r>
        <w:t xml:space="preserve">        return name;</w:t>
      </w:r>
    </w:p>
    <w:p w14:paraId="133BF94D" w14:textId="77777777" w:rsidR="003D4CA3" w:rsidRDefault="003D4CA3" w:rsidP="003D4CA3">
      <w:pPr>
        <w:pStyle w:val="BodyText"/>
      </w:pPr>
      <w:r>
        <w:t xml:space="preserve">    }</w:t>
      </w:r>
    </w:p>
    <w:p w14:paraId="7ED7B897" w14:textId="77777777" w:rsidR="003D4CA3" w:rsidRDefault="003D4CA3" w:rsidP="003D4CA3">
      <w:pPr>
        <w:pStyle w:val="BodyText"/>
      </w:pPr>
    </w:p>
    <w:p w14:paraId="34D16CD8" w14:textId="77777777" w:rsidR="003D4CA3" w:rsidRDefault="003D4CA3" w:rsidP="003D4CA3">
      <w:pPr>
        <w:pStyle w:val="BodyText"/>
      </w:pPr>
      <w:r>
        <w:t xml:space="preserve">    public void setName(String name) {</w:t>
      </w:r>
    </w:p>
    <w:p w14:paraId="61497B33" w14:textId="77777777" w:rsidR="003D4CA3" w:rsidRDefault="003D4CA3" w:rsidP="003D4CA3">
      <w:pPr>
        <w:pStyle w:val="BodyText"/>
      </w:pPr>
      <w:r>
        <w:t xml:space="preserve">        this.name = name;</w:t>
      </w:r>
    </w:p>
    <w:p w14:paraId="5B084079" w14:textId="77777777" w:rsidR="003D4CA3" w:rsidRDefault="003D4CA3" w:rsidP="003D4CA3">
      <w:pPr>
        <w:pStyle w:val="BodyText"/>
      </w:pPr>
      <w:r>
        <w:t xml:space="preserve">    }</w:t>
      </w:r>
    </w:p>
    <w:p w14:paraId="669E3FD7" w14:textId="77777777" w:rsidR="003D4CA3" w:rsidRDefault="003D4CA3" w:rsidP="003D4CA3">
      <w:pPr>
        <w:pStyle w:val="BodyText"/>
      </w:pPr>
    </w:p>
    <w:p w14:paraId="60040BCC" w14:textId="77777777" w:rsidR="003D4CA3" w:rsidRDefault="003D4CA3" w:rsidP="003D4CA3">
      <w:pPr>
        <w:pStyle w:val="BodyText"/>
      </w:pPr>
      <w:r>
        <w:t xml:space="preserve">    public String getMsg() {</w:t>
      </w:r>
    </w:p>
    <w:p w14:paraId="16457225" w14:textId="77777777" w:rsidR="003D4CA3" w:rsidRDefault="003D4CA3" w:rsidP="003D4CA3">
      <w:pPr>
        <w:pStyle w:val="BodyText"/>
      </w:pPr>
      <w:r>
        <w:t xml:space="preserve">        return msg;</w:t>
      </w:r>
    </w:p>
    <w:p w14:paraId="0138B18A" w14:textId="77777777" w:rsidR="003D4CA3" w:rsidRDefault="003D4CA3" w:rsidP="003D4CA3">
      <w:pPr>
        <w:pStyle w:val="BodyText"/>
      </w:pPr>
      <w:r>
        <w:t xml:space="preserve">    }</w:t>
      </w:r>
    </w:p>
    <w:p w14:paraId="76FFA22B" w14:textId="77777777" w:rsidR="003D4CA3" w:rsidRDefault="003D4CA3" w:rsidP="003D4CA3">
      <w:pPr>
        <w:pStyle w:val="BodyText"/>
      </w:pPr>
    </w:p>
    <w:p w14:paraId="47FD3DD0" w14:textId="77777777" w:rsidR="003D4CA3" w:rsidRDefault="003D4CA3" w:rsidP="003D4CA3">
      <w:pPr>
        <w:pStyle w:val="BodyText"/>
      </w:pPr>
      <w:r>
        <w:t xml:space="preserve">    public void setMsg(String msg) {</w:t>
      </w:r>
    </w:p>
    <w:p w14:paraId="5939330C" w14:textId="77777777" w:rsidR="003D4CA3" w:rsidRDefault="003D4CA3" w:rsidP="003D4CA3">
      <w:pPr>
        <w:pStyle w:val="BodyText"/>
      </w:pPr>
      <w:r>
        <w:t xml:space="preserve">        this.msg = msg;</w:t>
      </w:r>
    </w:p>
    <w:p w14:paraId="02682F13" w14:textId="77777777" w:rsidR="003D4CA3" w:rsidRDefault="003D4CA3" w:rsidP="003D4CA3">
      <w:pPr>
        <w:pStyle w:val="BodyText"/>
      </w:pPr>
      <w:r>
        <w:t xml:space="preserve">    }</w:t>
      </w:r>
    </w:p>
    <w:p w14:paraId="71E2ABF7" w14:textId="77777777" w:rsidR="003D4CA3" w:rsidRDefault="003D4CA3" w:rsidP="003D4CA3">
      <w:pPr>
        <w:pStyle w:val="BodyText"/>
      </w:pPr>
    </w:p>
    <w:p w14:paraId="1FEC0830" w14:textId="77777777" w:rsidR="003D4CA3" w:rsidRDefault="003D4CA3" w:rsidP="003D4CA3">
      <w:pPr>
        <w:pStyle w:val="BodyText"/>
      </w:pPr>
      <w:r>
        <w:t xml:space="preserve">    public Date getTime() {</w:t>
      </w:r>
    </w:p>
    <w:p w14:paraId="3D02E1BE" w14:textId="77777777" w:rsidR="003D4CA3" w:rsidRDefault="003D4CA3" w:rsidP="003D4CA3">
      <w:pPr>
        <w:pStyle w:val="BodyText"/>
      </w:pPr>
      <w:r>
        <w:lastRenderedPageBreak/>
        <w:t xml:space="preserve">        return time;</w:t>
      </w:r>
    </w:p>
    <w:p w14:paraId="329B1ABA" w14:textId="77777777" w:rsidR="003D4CA3" w:rsidRDefault="003D4CA3" w:rsidP="003D4CA3">
      <w:pPr>
        <w:pStyle w:val="BodyText"/>
      </w:pPr>
      <w:r>
        <w:t xml:space="preserve">    }</w:t>
      </w:r>
    </w:p>
    <w:p w14:paraId="035D3035" w14:textId="77777777" w:rsidR="003D4CA3" w:rsidRDefault="003D4CA3" w:rsidP="003D4CA3">
      <w:pPr>
        <w:pStyle w:val="BodyText"/>
      </w:pPr>
    </w:p>
    <w:p w14:paraId="290F248B" w14:textId="77777777" w:rsidR="003D4CA3" w:rsidRDefault="003D4CA3" w:rsidP="003D4CA3">
      <w:pPr>
        <w:pStyle w:val="BodyText"/>
      </w:pPr>
      <w:r>
        <w:t xml:space="preserve">    public void setTime(Date time) {</w:t>
      </w:r>
    </w:p>
    <w:p w14:paraId="44F9A051" w14:textId="77777777" w:rsidR="003D4CA3" w:rsidRDefault="003D4CA3" w:rsidP="003D4CA3">
      <w:pPr>
        <w:pStyle w:val="BodyText"/>
      </w:pPr>
      <w:r>
        <w:t xml:space="preserve">        this.time = time;</w:t>
      </w:r>
    </w:p>
    <w:p w14:paraId="2A6CFB3A" w14:textId="3D7EC7CF" w:rsidR="003D4CA3" w:rsidRDefault="003D4CA3" w:rsidP="003D4CA3">
      <w:pPr>
        <w:pStyle w:val="BodyText"/>
      </w:pPr>
      <w:r>
        <w:t xml:space="preserve">    }</w:t>
      </w:r>
    </w:p>
    <w:p w14:paraId="2C093B72" w14:textId="43C43727" w:rsidR="00F27413" w:rsidRDefault="003D4CA3" w:rsidP="003D4CA3">
      <w:pPr>
        <w:pStyle w:val="BodyText"/>
      </w:pPr>
      <w:r>
        <w:t>}</w:t>
      </w:r>
    </w:p>
    <w:p w14:paraId="40029156" w14:textId="77777777" w:rsidR="003D4CA3" w:rsidRDefault="003D4CA3" w:rsidP="003D4CA3">
      <w:pPr>
        <w:pStyle w:val="BodyText"/>
        <w:rPr>
          <w:rStyle w:val="Emphasis"/>
        </w:rPr>
      </w:pPr>
      <w:r>
        <w:rPr>
          <w:rStyle w:val="Emphasis"/>
        </w:rPr>
        <w:t>Esybės klasė</w:t>
      </w:r>
    </w:p>
    <w:p w14:paraId="59849CAC" w14:textId="3D8E6BA8" w:rsidR="003D4CA3" w:rsidRDefault="003D4CA3" w:rsidP="003D4CA3">
      <w:pPr>
        <w:pStyle w:val="BodyText"/>
        <w:rPr>
          <w:rStyle w:val="Emphasis"/>
        </w:rPr>
      </w:pPr>
      <w:r>
        <w:rPr>
          <w:rStyle w:val="Emphasis"/>
        </w:rPr>
        <w:t>Message.java</w:t>
      </w:r>
    </w:p>
    <w:p w14:paraId="6E4113DA"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w:t>
      </w:r>
    </w:p>
    <w:p w14:paraId="51A39578"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 To change this template, choose Tools | Templates</w:t>
      </w:r>
    </w:p>
    <w:p w14:paraId="0BA9FF6D"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 and open the template in the editor.</w:t>
      </w:r>
    </w:p>
    <w:p w14:paraId="13B8C27B"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w:t>
      </w:r>
    </w:p>
    <w:p w14:paraId="32099FE8"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package jlab1.entities;</w:t>
      </w:r>
    </w:p>
    <w:p w14:paraId="36485C1A" w14:textId="77777777" w:rsidR="003D4CA3" w:rsidRPr="003D4CA3" w:rsidRDefault="003D4CA3" w:rsidP="003D4CA3">
      <w:pPr>
        <w:rPr>
          <w:rStyle w:val="Emphasis"/>
          <w:rFonts w:ascii="Times New Roman" w:hAnsi="Times New Roman"/>
          <w:b w:val="0"/>
          <w:bCs/>
        </w:rPr>
      </w:pPr>
    </w:p>
    <w:p w14:paraId="11021C9A"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import java.io.Serializable;</w:t>
      </w:r>
    </w:p>
    <w:p w14:paraId="190FFA8B"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import java.util.Date;</w:t>
      </w:r>
    </w:p>
    <w:p w14:paraId="150B5BA0"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import javax.persistence.Basic;</w:t>
      </w:r>
    </w:p>
    <w:p w14:paraId="6FC6B448"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import javax.persistence.Column;</w:t>
      </w:r>
    </w:p>
    <w:p w14:paraId="34FF1FF9"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import javax.persistence.Entity;</w:t>
      </w:r>
    </w:p>
    <w:p w14:paraId="3A7A6A00"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import javax.persistence.GeneratedValue;</w:t>
      </w:r>
    </w:p>
    <w:p w14:paraId="054153FA"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import javax.persistence.GenerationType;</w:t>
      </w:r>
    </w:p>
    <w:p w14:paraId="363F465C"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import javax.persistence.Id;</w:t>
      </w:r>
    </w:p>
    <w:p w14:paraId="347AF52A"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import javax.persistence.NamedQueries;</w:t>
      </w:r>
    </w:p>
    <w:p w14:paraId="6C1C1982"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import javax.persistence.NamedQuery;</w:t>
      </w:r>
    </w:p>
    <w:p w14:paraId="0D0B747C"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import javax.persistence.Table;</w:t>
      </w:r>
    </w:p>
    <w:p w14:paraId="0B806E06"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import javax.persistence.TableGenerator;</w:t>
      </w:r>
    </w:p>
    <w:p w14:paraId="59099FC4"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import javax.persistence.Temporal;</w:t>
      </w:r>
    </w:p>
    <w:p w14:paraId="6142F5E5"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import javax.persistence.TemporalType;</w:t>
      </w:r>
    </w:p>
    <w:p w14:paraId="60E04E45"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import javax.validation.constraints.NotNull;</w:t>
      </w:r>
    </w:p>
    <w:p w14:paraId="1827A57B"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import javax.validation.constraints.Size;</w:t>
      </w:r>
    </w:p>
    <w:p w14:paraId="44040F30"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import javax.xml.bind.annotation.XmlRootElement;</w:t>
      </w:r>
    </w:p>
    <w:p w14:paraId="6AC7846B" w14:textId="77777777" w:rsidR="003D4CA3" w:rsidRPr="003D4CA3" w:rsidRDefault="003D4CA3" w:rsidP="003D4CA3">
      <w:pPr>
        <w:rPr>
          <w:rStyle w:val="Emphasis"/>
          <w:rFonts w:ascii="Times New Roman" w:hAnsi="Times New Roman"/>
          <w:b w:val="0"/>
          <w:bCs/>
        </w:rPr>
      </w:pPr>
    </w:p>
    <w:p w14:paraId="032FF0DD"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w:t>
      </w:r>
    </w:p>
    <w:p w14:paraId="613808A7"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w:t>
      </w:r>
    </w:p>
    <w:p w14:paraId="3DB0DB9E"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 @author Administrator</w:t>
      </w:r>
    </w:p>
    <w:p w14:paraId="44E60AEC"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w:t>
      </w:r>
    </w:p>
    <w:p w14:paraId="483DE75C"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@Entity</w:t>
      </w:r>
    </w:p>
    <w:p w14:paraId="09E19648"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@Table(name = "MESSAGE")</w:t>
      </w:r>
    </w:p>
    <w:p w14:paraId="2E4F042D"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@XmlRootElement</w:t>
      </w:r>
    </w:p>
    <w:p w14:paraId="285FF8C8"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@NamedQueries({</w:t>
      </w:r>
    </w:p>
    <w:p w14:paraId="04D7E09C"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@NamedQuery(name = "Message.findAll", query = "SELECT m FROM Message m"),</w:t>
      </w:r>
    </w:p>
    <w:p w14:paraId="68D06CE1"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@NamedQuery(name = "Message.findById", query = "SELECT m FROM Message m WHERE m.id = :id"),</w:t>
      </w:r>
    </w:p>
    <w:p w14:paraId="1EEDD406"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@NamedQuery(name = "Message.findByName", query = "SELECT m FROM Message m WHERE m.name = :name"),</w:t>
      </w:r>
    </w:p>
    <w:p w14:paraId="24EBAD51"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@NamedQuery(name = "Message.findByMessage", query = "SELECT m FROM Message m WHERE m.message = :message"),</w:t>
      </w:r>
    </w:p>
    <w:p w14:paraId="0064CCAE"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@NamedQuery(name = "Message.findByTime", query = "SELECT m FROM Message m WHERE m.time = :time")})</w:t>
      </w:r>
    </w:p>
    <w:p w14:paraId="360CD0EE"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public class Message implements Serializable {</w:t>
      </w:r>
    </w:p>
    <w:p w14:paraId="24B80A43"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private static final long serialVersionUID = 1L;</w:t>
      </w:r>
    </w:p>
    <w:p w14:paraId="436E7F5C"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lastRenderedPageBreak/>
        <w:t xml:space="preserve">    @Id</w:t>
      </w:r>
    </w:p>
    <w:p w14:paraId="0118D028"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@Basic(optional = false)</w:t>
      </w:r>
    </w:p>
    <w:p w14:paraId="2FF638F1"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@NotNull</w:t>
      </w:r>
    </w:p>
    <w:p w14:paraId="13F3480D"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@TableGenerator(name = "MSGPkGen",</w:t>
      </w:r>
    </w:p>
    <w:p w14:paraId="771FD92C"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table = "SEQUENCE",</w:t>
      </w:r>
    </w:p>
    <w:p w14:paraId="1BDB6941"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schema = "APP",</w:t>
      </w:r>
    </w:p>
    <w:p w14:paraId="4B61B303"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pkColumnName = "SEQ_NAME",</w:t>
      </w:r>
    </w:p>
    <w:p w14:paraId="7E1D501B"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pkColumnValue = "MESSAGE",</w:t>
      </w:r>
    </w:p>
    <w:p w14:paraId="459709BA"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valueColumnName = "SEQ_COUNT",</w:t>
      </w:r>
    </w:p>
    <w:p w14:paraId="4E5D1064"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initialValue = 0,</w:t>
      </w:r>
    </w:p>
    <w:p w14:paraId="634AB4C7"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allocationSize = 1)</w:t>
      </w:r>
    </w:p>
    <w:p w14:paraId="44061813"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@GeneratedValue(generator = "MSGPkGen", strategy = GenerationType.TABLE)</w:t>
      </w:r>
    </w:p>
    <w:p w14:paraId="38D66C51"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@Column(name = "ID")</w:t>
      </w:r>
    </w:p>
    <w:p w14:paraId="150629FB"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private Integer id;</w:t>
      </w:r>
    </w:p>
    <w:p w14:paraId="288551C2"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@Size(max = 50)</w:t>
      </w:r>
    </w:p>
    <w:p w14:paraId="1D9E5592"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@Column(name = "NAME")</w:t>
      </w:r>
    </w:p>
    <w:p w14:paraId="5E459090"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private String name;</w:t>
      </w:r>
    </w:p>
    <w:p w14:paraId="2DC7CBF1"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@Size(max = 120)</w:t>
      </w:r>
    </w:p>
    <w:p w14:paraId="64E7980B"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@Column(name = "MESSAGE")</w:t>
      </w:r>
    </w:p>
    <w:p w14:paraId="23C0C061"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private String message;</w:t>
      </w:r>
    </w:p>
    <w:p w14:paraId="34A10FAC"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@Column(name = "TIME")</w:t>
      </w:r>
    </w:p>
    <w:p w14:paraId="21E3096F"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@Temporal(TemporalType.TIME)</w:t>
      </w:r>
    </w:p>
    <w:p w14:paraId="1DEDB9E6"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private Date time;</w:t>
      </w:r>
    </w:p>
    <w:p w14:paraId="44016679" w14:textId="77777777" w:rsidR="003D4CA3" w:rsidRPr="003D4CA3" w:rsidRDefault="003D4CA3" w:rsidP="003D4CA3">
      <w:pPr>
        <w:rPr>
          <w:rStyle w:val="Emphasis"/>
          <w:rFonts w:ascii="Times New Roman" w:hAnsi="Times New Roman"/>
          <w:b w:val="0"/>
          <w:bCs/>
        </w:rPr>
      </w:pPr>
    </w:p>
    <w:p w14:paraId="04C51976"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public Message() {</w:t>
      </w:r>
    </w:p>
    <w:p w14:paraId="186E6DC1"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w:t>
      </w:r>
    </w:p>
    <w:p w14:paraId="5F754D31" w14:textId="77777777" w:rsidR="003D4CA3" w:rsidRPr="003D4CA3" w:rsidRDefault="003D4CA3" w:rsidP="003D4CA3">
      <w:pPr>
        <w:rPr>
          <w:rStyle w:val="Emphasis"/>
          <w:rFonts w:ascii="Times New Roman" w:hAnsi="Times New Roman"/>
          <w:b w:val="0"/>
          <w:bCs/>
        </w:rPr>
      </w:pPr>
    </w:p>
    <w:p w14:paraId="321F46F7"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public Message(Integer id) {</w:t>
      </w:r>
    </w:p>
    <w:p w14:paraId="74F2365D"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this.id = id;</w:t>
      </w:r>
    </w:p>
    <w:p w14:paraId="0B1C7650"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w:t>
      </w:r>
    </w:p>
    <w:p w14:paraId="5DF39D86" w14:textId="77777777" w:rsidR="003D4CA3" w:rsidRPr="003D4CA3" w:rsidRDefault="003D4CA3" w:rsidP="003D4CA3">
      <w:pPr>
        <w:rPr>
          <w:rStyle w:val="Emphasis"/>
          <w:rFonts w:ascii="Times New Roman" w:hAnsi="Times New Roman"/>
          <w:b w:val="0"/>
          <w:bCs/>
        </w:rPr>
      </w:pPr>
    </w:p>
    <w:p w14:paraId="65EEFBF0"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public Integer getId() {</w:t>
      </w:r>
    </w:p>
    <w:p w14:paraId="1C44135C"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return id;</w:t>
      </w:r>
    </w:p>
    <w:p w14:paraId="7AA77CD8"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w:t>
      </w:r>
    </w:p>
    <w:p w14:paraId="066D752A" w14:textId="77777777" w:rsidR="003D4CA3" w:rsidRPr="003D4CA3" w:rsidRDefault="003D4CA3" w:rsidP="003D4CA3">
      <w:pPr>
        <w:rPr>
          <w:rStyle w:val="Emphasis"/>
          <w:rFonts w:ascii="Times New Roman" w:hAnsi="Times New Roman"/>
          <w:b w:val="0"/>
          <w:bCs/>
        </w:rPr>
      </w:pPr>
    </w:p>
    <w:p w14:paraId="30348820"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public void setId(Integer id) {</w:t>
      </w:r>
    </w:p>
    <w:p w14:paraId="6A57127B"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this.id = id;</w:t>
      </w:r>
    </w:p>
    <w:p w14:paraId="296CF73D"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w:t>
      </w:r>
    </w:p>
    <w:p w14:paraId="5455B0FB" w14:textId="77777777" w:rsidR="003D4CA3" w:rsidRPr="003D4CA3" w:rsidRDefault="003D4CA3" w:rsidP="003D4CA3">
      <w:pPr>
        <w:rPr>
          <w:rStyle w:val="Emphasis"/>
          <w:rFonts w:ascii="Times New Roman" w:hAnsi="Times New Roman"/>
          <w:b w:val="0"/>
          <w:bCs/>
        </w:rPr>
      </w:pPr>
    </w:p>
    <w:p w14:paraId="76737482"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public String getName() {</w:t>
      </w:r>
    </w:p>
    <w:p w14:paraId="46498B93"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return name;</w:t>
      </w:r>
    </w:p>
    <w:p w14:paraId="0E7C530F"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w:t>
      </w:r>
    </w:p>
    <w:p w14:paraId="528B12F5" w14:textId="77777777" w:rsidR="003D4CA3" w:rsidRPr="003D4CA3" w:rsidRDefault="003D4CA3" w:rsidP="003D4CA3">
      <w:pPr>
        <w:rPr>
          <w:rStyle w:val="Emphasis"/>
          <w:rFonts w:ascii="Times New Roman" w:hAnsi="Times New Roman"/>
          <w:b w:val="0"/>
          <w:bCs/>
        </w:rPr>
      </w:pPr>
    </w:p>
    <w:p w14:paraId="3C6316CC"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public void setName(String name) {</w:t>
      </w:r>
    </w:p>
    <w:p w14:paraId="406E6920"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this.name = name;</w:t>
      </w:r>
    </w:p>
    <w:p w14:paraId="66C3C25F"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w:t>
      </w:r>
    </w:p>
    <w:p w14:paraId="7F0496DE" w14:textId="77777777" w:rsidR="003D4CA3" w:rsidRPr="003D4CA3" w:rsidRDefault="003D4CA3" w:rsidP="003D4CA3">
      <w:pPr>
        <w:rPr>
          <w:rStyle w:val="Emphasis"/>
          <w:rFonts w:ascii="Times New Roman" w:hAnsi="Times New Roman"/>
          <w:b w:val="0"/>
          <w:bCs/>
        </w:rPr>
      </w:pPr>
    </w:p>
    <w:p w14:paraId="6E1CB31D"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public String getMessage() {</w:t>
      </w:r>
    </w:p>
    <w:p w14:paraId="5E105219"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return message;</w:t>
      </w:r>
    </w:p>
    <w:p w14:paraId="332A7EF2"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w:t>
      </w:r>
    </w:p>
    <w:p w14:paraId="0054D90B" w14:textId="77777777" w:rsidR="003D4CA3" w:rsidRPr="003D4CA3" w:rsidRDefault="003D4CA3" w:rsidP="003D4CA3">
      <w:pPr>
        <w:rPr>
          <w:rStyle w:val="Emphasis"/>
          <w:rFonts w:ascii="Times New Roman" w:hAnsi="Times New Roman"/>
          <w:b w:val="0"/>
          <w:bCs/>
        </w:rPr>
      </w:pPr>
    </w:p>
    <w:p w14:paraId="52172747"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public void setMessage(String message) {</w:t>
      </w:r>
    </w:p>
    <w:p w14:paraId="5D4AB60B"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this.message = message;</w:t>
      </w:r>
    </w:p>
    <w:p w14:paraId="1636B7C3"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w:t>
      </w:r>
    </w:p>
    <w:p w14:paraId="4C347FAB" w14:textId="77777777" w:rsidR="003D4CA3" w:rsidRPr="003D4CA3" w:rsidRDefault="003D4CA3" w:rsidP="003D4CA3">
      <w:pPr>
        <w:rPr>
          <w:rStyle w:val="Emphasis"/>
          <w:rFonts w:ascii="Times New Roman" w:hAnsi="Times New Roman"/>
          <w:b w:val="0"/>
          <w:bCs/>
        </w:rPr>
      </w:pPr>
    </w:p>
    <w:p w14:paraId="15129612"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public Date getTime() {</w:t>
      </w:r>
    </w:p>
    <w:p w14:paraId="0513E6F1"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return time;</w:t>
      </w:r>
    </w:p>
    <w:p w14:paraId="678F5A14"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w:t>
      </w:r>
    </w:p>
    <w:p w14:paraId="017FA9C1" w14:textId="77777777" w:rsidR="003D4CA3" w:rsidRPr="003D4CA3" w:rsidRDefault="003D4CA3" w:rsidP="003D4CA3">
      <w:pPr>
        <w:rPr>
          <w:rStyle w:val="Emphasis"/>
          <w:rFonts w:ascii="Times New Roman" w:hAnsi="Times New Roman"/>
          <w:b w:val="0"/>
          <w:bCs/>
        </w:rPr>
      </w:pPr>
    </w:p>
    <w:p w14:paraId="19A00797"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public void setTime(Date time) {</w:t>
      </w:r>
    </w:p>
    <w:p w14:paraId="2B4FE15B"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lastRenderedPageBreak/>
        <w:t xml:space="preserve">        this.time = time;</w:t>
      </w:r>
    </w:p>
    <w:p w14:paraId="32853990"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w:t>
      </w:r>
    </w:p>
    <w:p w14:paraId="3BFE0ECF" w14:textId="77777777" w:rsidR="003D4CA3" w:rsidRPr="003D4CA3" w:rsidRDefault="003D4CA3" w:rsidP="003D4CA3">
      <w:pPr>
        <w:rPr>
          <w:rStyle w:val="Emphasis"/>
          <w:rFonts w:ascii="Times New Roman" w:hAnsi="Times New Roman"/>
          <w:b w:val="0"/>
          <w:bCs/>
        </w:rPr>
      </w:pPr>
    </w:p>
    <w:p w14:paraId="1C8AF3F4"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@Override</w:t>
      </w:r>
    </w:p>
    <w:p w14:paraId="19BDA438"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public int hashCode() {</w:t>
      </w:r>
    </w:p>
    <w:p w14:paraId="1B51C440"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int hash = 0;</w:t>
      </w:r>
    </w:p>
    <w:p w14:paraId="2AE27ECD"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hash += (id != null ? id.hashCode() : 0);</w:t>
      </w:r>
    </w:p>
    <w:p w14:paraId="4E27571D"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return hash;</w:t>
      </w:r>
    </w:p>
    <w:p w14:paraId="5645C8CD"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w:t>
      </w:r>
    </w:p>
    <w:p w14:paraId="4E35556F" w14:textId="77777777" w:rsidR="003D4CA3" w:rsidRPr="003D4CA3" w:rsidRDefault="003D4CA3" w:rsidP="003D4CA3">
      <w:pPr>
        <w:rPr>
          <w:rStyle w:val="Emphasis"/>
          <w:rFonts w:ascii="Times New Roman" w:hAnsi="Times New Roman"/>
          <w:b w:val="0"/>
          <w:bCs/>
        </w:rPr>
      </w:pPr>
    </w:p>
    <w:p w14:paraId="6F1B71EA"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@Override</w:t>
      </w:r>
    </w:p>
    <w:p w14:paraId="0AEE221C"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public boolean equals(Object object) {</w:t>
      </w:r>
    </w:p>
    <w:p w14:paraId="6C9F48A3"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 TODO: Warning - this method won't work in the case the id fields are not set</w:t>
      </w:r>
    </w:p>
    <w:p w14:paraId="35B28575"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if (!(object instanceof Message)) {</w:t>
      </w:r>
    </w:p>
    <w:p w14:paraId="1CB6B73E"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return false;</w:t>
      </w:r>
    </w:p>
    <w:p w14:paraId="28A081EB"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w:t>
      </w:r>
    </w:p>
    <w:p w14:paraId="30A4D749"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Message other = (Message) object;</w:t>
      </w:r>
    </w:p>
    <w:p w14:paraId="3EE3C6DD"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if ((this.id == null &amp;&amp; other.id != null) || (this.id != null &amp;&amp; !this.id.equals(other.id))) {</w:t>
      </w:r>
    </w:p>
    <w:p w14:paraId="4350E0BB"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return false;</w:t>
      </w:r>
    </w:p>
    <w:p w14:paraId="10CA349D"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w:t>
      </w:r>
    </w:p>
    <w:p w14:paraId="385113DF"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return true;</w:t>
      </w:r>
    </w:p>
    <w:p w14:paraId="19742BA1"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w:t>
      </w:r>
    </w:p>
    <w:p w14:paraId="18BA7C42" w14:textId="77777777" w:rsidR="003D4CA3" w:rsidRPr="003D4CA3" w:rsidRDefault="003D4CA3" w:rsidP="003D4CA3">
      <w:pPr>
        <w:rPr>
          <w:rStyle w:val="Emphasis"/>
          <w:rFonts w:ascii="Times New Roman" w:hAnsi="Times New Roman"/>
          <w:b w:val="0"/>
          <w:bCs/>
        </w:rPr>
      </w:pPr>
    </w:p>
    <w:p w14:paraId="453DAF5E"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@Override</w:t>
      </w:r>
    </w:p>
    <w:p w14:paraId="6A7D763F"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public String toString() {</w:t>
      </w:r>
    </w:p>
    <w:p w14:paraId="6A2E4B91"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return "jlab1.entities.Message[ id=" + id + " ]";</w:t>
      </w:r>
    </w:p>
    <w:p w14:paraId="0D15DD1C"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w:t>
      </w:r>
    </w:p>
    <w:p w14:paraId="1AD03013" w14:textId="77777777" w:rsidR="003D4CA3" w:rsidRPr="003D4CA3" w:rsidRDefault="003D4CA3" w:rsidP="003D4CA3">
      <w:pPr>
        <w:rPr>
          <w:rStyle w:val="Emphasis"/>
          <w:rFonts w:ascii="Times New Roman" w:hAnsi="Times New Roman"/>
          <w:b w:val="0"/>
          <w:bCs/>
        </w:rPr>
      </w:pPr>
      <w:r w:rsidRPr="003D4CA3">
        <w:rPr>
          <w:rStyle w:val="Emphasis"/>
          <w:rFonts w:ascii="Times New Roman" w:hAnsi="Times New Roman"/>
          <w:b w:val="0"/>
          <w:bCs/>
        </w:rPr>
        <w:t xml:space="preserve">    </w:t>
      </w:r>
    </w:p>
    <w:p w14:paraId="1BC4D696" w14:textId="194EAD3F" w:rsidR="003D4CA3" w:rsidRDefault="003D4CA3" w:rsidP="003D4CA3">
      <w:pPr>
        <w:rPr>
          <w:rStyle w:val="Emphasis"/>
          <w:rFonts w:ascii="Times New Roman" w:hAnsi="Times New Roman"/>
          <w:b w:val="0"/>
          <w:bCs/>
        </w:rPr>
      </w:pPr>
      <w:r w:rsidRPr="003D4CA3">
        <w:rPr>
          <w:rStyle w:val="Emphasis"/>
          <w:rFonts w:ascii="Times New Roman" w:hAnsi="Times New Roman"/>
          <w:b w:val="0"/>
          <w:bCs/>
        </w:rPr>
        <w:t>}</w:t>
      </w:r>
    </w:p>
    <w:p w14:paraId="7A58F74A" w14:textId="4213D4EF" w:rsidR="003D4CA3" w:rsidRDefault="003D4CA3" w:rsidP="003D4CA3">
      <w:pPr>
        <w:rPr>
          <w:rStyle w:val="Emphasis"/>
          <w:rFonts w:ascii="Times New Roman" w:hAnsi="Times New Roman"/>
          <w:b w:val="0"/>
          <w:bCs/>
        </w:rPr>
      </w:pPr>
    </w:p>
    <w:p w14:paraId="0DDCA2D4" w14:textId="31715907" w:rsidR="003D4CA3" w:rsidRDefault="003D4CA3" w:rsidP="003D4CA3">
      <w:pPr>
        <w:pStyle w:val="Heading3"/>
        <w:rPr>
          <w:rStyle w:val="Emphasis"/>
          <w:rFonts w:ascii="Times New Roman" w:hAnsi="Times New Roman"/>
          <w:bCs/>
          <w:sz w:val="20"/>
        </w:rPr>
      </w:pPr>
      <w:r>
        <w:rPr>
          <w:rStyle w:val="Emphasis"/>
          <w:rFonts w:ascii="Times New Roman" w:hAnsi="Times New Roman"/>
          <w:bCs/>
          <w:sz w:val="20"/>
        </w:rPr>
        <w:t>Servlet klasė</w:t>
      </w:r>
    </w:p>
    <w:p w14:paraId="64712B58" w14:textId="0659E3E9" w:rsidR="003D4CA3" w:rsidRDefault="003D4CA3" w:rsidP="003D4CA3">
      <w:pPr>
        <w:pStyle w:val="Heading4"/>
      </w:pPr>
      <w:r>
        <w:t>Namai.java</w:t>
      </w:r>
    </w:p>
    <w:p w14:paraId="7AE5C018" w14:textId="77777777" w:rsidR="003D4CA3" w:rsidRDefault="003D4CA3" w:rsidP="003D4CA3">
      <w:pPr>
        <w:pStyle w:val="BodyText"/>
      </w:pPr>
      <w:r>
        <w:t>/*</w:t>
      </w:r>
    </w:p>
    <w:p w14:paraId="5B07600A" w14:textId="77777777" w:rsidR="003D4CA3" w:rsidRDefault="003D4CA3" w:rsidP="003D4CA3">
      <w:pPr>
        <w:pStyle w:val="BodyText"/>
      </w:pPr>
      <w:r>
        <w:t xml:space="preserve"> * To change this template, choose Tools | Templates</w:t>
      </w:r>
    </w:p>
    <w:p w14:paraId="44FC3B45" w14:textId="77777777" w:rsidR="003D4CA3" w:rsidRDefault="003D4CA3" w:rsidP="003D4CA3">
      <w:pPr>
        <w:pStyle w:val="BodyText"/>
      </w:pPr>
      <w:r>
        <w:t xml:space="preserve"> * and open the template in the editor.</w:t>
      </w:r>
    </w:p>
    <w:p w14:paraId="1B7AA587" w14:textId="77777777" w:rsidR="003D4CA3" w:rsidRDefault="003D4CA3" w:rsidP="003D4CA3">
      <w:pPr>
        <w:pStyle w:val="BodyText"/>
      </w:pPr>
      <w:r>
        <w:t xml:space="preserve"> */</w:t>
      </w:r>
    </w:p>
    <w:p w14:paraId="4B2CEF41" w14:textId="77777777" w:rsidR="003D4CA3" w:rsidRDefault="003D4CA3" w:rsidP="003D4CA3">
      <w:pPr>
        <w:pStyle w:val="BodyText"/>
      </w:pPr>
      <w:r>
        <w:t>package jlab1.servlets;</w:t>
      </w:r>
    </w:p>
    <w:p w14:paraId="15E367D5" w14:textId="77777777" w:rsidR="003D4CA3" w:rsidRDefault="003D4CA3" w:rsidP="003D4CA3">
      <w:pPr>
        <w:pStyle w:val="BodyText"/>
      </w:pPr>
    </w:p>
    <w:p w14:paraId="50131A57" w14:textId="77777777" w:rsidR="003D4CA3" w:rsidRDefault="003D4CA3" w:rsidP="003D4CA3">
      <w:pPr>
        <w:pStyle w:val="BodyText"/>
      </w:pPr>
      <w:r>
        <w:t>import java.io.IOException;</w:t>
      </w:r>
    </w:p>
    <w:p w14:paraId="07E64BC8" w14:textId="77777777" w:rsidR="003D4CA3" w:rsidRDefault="003D4CA3" w:rsidP="003D4CA3">
      <w:pPr>
        <w:pStyle w:val="BodyText"/>
      </w:pPr>
      <w:r>
        <w:t>import java.util.Date;</w:t>
      </w:r>
    </w:p>
    <w:p w14:paraId="28F5F8C5" w14:textId="77777777" w:rsidR="003D4CA3" w:rsidRDefault="003D4CA3" w:rsidP="003D4CA3">
      <w:pPr>
        <w:pStyle w:val="BodyText"/>
      </w:pPr>
      <w:r>
        <w:t>import java.util.List;</w:t>
      </w:r>
    </w:p>
    <w:p w14:paraId="7F55717C" w14:textId="77777777" w:rsidR="003D4CA3" w:rsidRDefault="003D4CA3" w:rsidP="003D4CA3">
      <w:pPr>
        <w:pStyle w:val="BodyText"/>
      </w:pPr>
      <w:r>
        <w:t>import javax.annotation.Resource;</w:t>
      </w:r>
    </w:p>
    <w:p w14:paraId="0BEF8CAC" w14:textId="77777777" w:rsidR="003D4CA3" w:rsidRDefault="003D4CA3" w:rsidP="003D4CA3">
      <w:pPr>
        <w:pStyle w:val="BodyText"/>
      </w:pPr>
      <w:r>
        <w:t>import javax.persistence.EntityManager;</w:t>
      </w:r>
    </w:p>
    <w:p w14:paraId="7FF4683D" w14:textId="77777777" w:rsidR="003D4CA3" w:rsidRDefault="003D4CA3" w:rsidP="003D4CA3">
      <w:pPr>
        <w:pStyle w:val="BodyText"/>
      </w:pPr>
      <w:r>
        <w:t>import javax.persistence.EntityManagerFactory;</w:t>
      </w:r>
    </w:p>
    <w:p w14:paraId="5E4FF07B" w14:textId="77777777" w:rsidR="003D4CA3" w:rsidRDefault="003D4CA3" w:rsidP="003D4CA3">
      <w:pPr>
        <w:pStyle w:val="BodyText"/>
      </w:pPr>
      <w:r>
        <w:t>import javax.persistence.PersistenceUnit;</w:t>
      </w:r>
    </w:p>
    <w:p w14:paraId="3BC9967F" w14:textId="77777777" w:rsidR="003D4CA3" w:rsidRDefault="003D4CA3" w:rsidP="003D4CA3">
      <w:pPr>
        <w:pStyle w:val="BodyText"/>
      </w:pPr>
      <w:r>
        <w:t>import javax.servlet.ServletException;</w:t>
      </w:r>
    </w:p>
    <w:p w14:paraId="3F9F4A9F" w14:textId="77777777" w:rsidR="003D4CA3" w:rsidRDefault="003D4CA3" w:rsidP="003D4CA3">
      <w:pPr>
        <w:pStyle w:val="BodyText"/>
      </w:pPr>
      <w:r>
        <w:lastRenderedPageBreak/>
        <w:t>import javax.servlet.http.HttpServlet;</w:t>
      </w:r>
    </w:p>
    <w:p w14:paraId="5CFE9059" w14:textId="77777777" w:rsidR="003D4CA3" w:rsidRDefault="003D4CA3" w:rsidP="003D4CA3">
      <w:pPr>
        <w:pStyle w:val="BodyText"/>
      </w:pPr>
      <w:r>
        <w:t>import javax.servlet.http.HttpServletRequest;</w:t>
      </w:r>
    </w:p>
    <w:p w14:paraId="2CF49753" w14:textId="77777777" w:rsidR="003D4CA3" w:rsidRDefault="003D4CA3" w:rsidP="003D4CA3">
      <w:pPr>
        <w:pStyle w:val="BodyText"/>
      </w:pPr>
      <w:r>
        <w:t>import javax.servlet.http.HttpServletResponse;</w:t>
      </w:r>
    </w:p>
    <w:p w14:paraId="3E5E21B2" w14:textId="77777777" w:rsidR="003D4CA3" w:rsidRDefault="003D4CA3" w:rsidP="003D4CA3">
      <w:pPr>
        <w:pStyle w:val="BodyText"/>
      </w:pPr>
      <w:r>
        <w:t>import javax.transaction.UserTransaction;</w:t>
      </w:r>
    </w:p>
    <w:p w14:paraId="3C3F7BA3" w14:textId="77777777" w:rsidR="003D4CA3" w:rsidRDefault="003D4CA3" w:rsidP="003D4CA3">
      <w:pPr>
        <w:pStyle w:val="BodyText"/>
      </w:pPr>
      <w:r>
        <w:t>import jlab1.beans.Message;</w:t>
      </w:r>
    </w:p>
    <w:p w14:paraId="6A76EB1D" w14:textId="77777777" w:rsidR="003D4CA3" w:rsidRDefault="003D4CA3" w:rsidP="003D4CA3">
      <w:pPr>
        <w:pStyle w:val="BodyText"/>
      </w:pPr>
    </w:p>
    <w:p w14:paraId="6F269BA3" w14:textId="77777777" w:rsidR="003D4CA3" w:rsidRDefault="003D4CA3" w:rsidP="003D4CA3">
      <w:pPr>
        <w:pStyle w:val="BodyText"/>
      </w:pPr>
      <w:r>
        <w:t>/**</w:t>
      </w:r>
    </w:p>
    <w:p w14:paraId="372DAFD4" w14:textId="77777777" w:rsidR="003D4CA3" w:rsidRDefault="003D4CA3" w:rsidP="003D4CA3">
      <w:pPr>
        <w:pStyle w:val="BodyText"/>
      </w:pPr>
      <w:r>
        <w:t xml:space="preserve"> *</w:t>
      </w:r>
    </w:p>
    <w:p w14:paraId="6EBF3C58" w14:textId="77777777" w:rsidR="003D4CA3" w:rsidRDefault="003D4CA3" w:rsidP="003D4CA3">
      <w:pPr>
        <w:pStyle w:val="BodyText"/>
      </w:pPr>
      <w:r>
        <w:t xml:space="preserve"> * @author Administrator</w:t>
      </w:r>
    </w:p>
    <w:p w14:paraId="397ADE20" w14:textId="77777777" w:rsidR="003D4CA3" w:rsidRDefault="003D4CA3" w:rsidP="003D4CA3">
      <w:pPr>
        <w:pStyle w:val="BodyText"/>
      </w:pPr>
      <w:r>
        <w:t xml:space="preserve"> */</w:t>
      </w:r>
    </w:p>
    <w:p w14:paraId="39A849AB" w14:textId="77777777" w:rsidR="003D4CA3" w:rsidRDefault="003D4CA3" w:rsidP="003D4CA3">
      <w:pPr>
        <w:pStyle w:val="BodyText"/>
      </w:pPr>
      <w:r>
        <w:t>public class Namai extends HttpServlet {</w:t>
      </w:r>
    </w:p>
    <w:p w14:paraId="081EE903" w14:textId="77777777" w:rsidR="003D4CA3" w:rsidRDefault="003D4CA3" w:rsidP="003D4CA3">
      <w:pPr>
        <w:pStyle w:val="BodyText"/>
      </w:pPr>
    </w:p>
    <w:p w14:paraId="24DDBAEF" w14:textId="77777777" w:rsidR="003D4CA3" w:rsidRDefault="003D4CA3" w:rsidP="003D4CA3">
      <w:pPr>
        <w:pStyle w:val="BodyText"/>
      </w:pPr>
      <w:r>
        <w:t xml:space="preserve">    private jlab1.beans.Message msg = new Message();</w:t>
      </w:r>
    </w:p>
    <w:p w14:paraId="6959280E" w14:textId="77777777" w:rsidR="003D4CA3" w:rsidRDefault="003D4CA3" w:rsidP="003D4CA3">
      <w:pPr>
        <w:pStyle w:val="BodyText"/>
      </w:pPr>
      <w:r>
        <w:t xml:space="preserve">    @PersistenceUnit</w:t>
      </w:r>
    </w:p>
    <w:p w14:paraId="1C629AFF" w14:textId="77777777" w:rsidR="003D4CA3" w:rsidRDefault="003D4CA3" w:rsidP="003D4CA3">
      <w:pPr>
        <w:pStyle w:val="BodyText"/>
      </w:pPr>
      <w:r>
        <w:t xml:space="preserve">    private EntityManagerFactory emf;</w:t>
      </w:r>
    </w:p>
    <w:p w14:paraId="0DE0F06C" w14:textId="77777777" w:rsidR="003D4CA3" w:rsidRDefault="003D4CA3" w:rsidP="003D4CA3">
      <w:pPr>
        <w:pStyle w:val="BodyText"/>
      </w:pPr>
      <w:r>
        <w:t xml:space="preserve">    @Resource</w:t>
      </w:r>
    </w:p>
    <w:p w14:paraId="0974132A" w14:textId="77777777" w:rsidR="003D4CA3" w:rsidRDefault="003D4CA3" w:rsidP="003D4CA3">
      <w:pPr>
        <w:pStyle w:val="BodyText"/>
      </w:pPr>
      <w:r>
        <w:t xml:space="preserve">    private UserTransaction utx;</w:t>
      </w:r>
    </w:p>
    <w:p w14:paraId="450FE103" w14:textId="77777777" w:rsidR="003D4CA3" w:rsidRDefault="003D4CA3" w:rsidP="003D4CA3">
      <w:pPr>
        <w:pStyle w:val="BodyText"/>
      </w:pPr>
    </w:p>
    <w:p w14:paraId="0D38171F" w14:textId="77777777" w:rsidR="003D4CA3" w:rsidRDefault="003D4CA3" w:rsidP="003D4CA3">
      <w:pPr>
        <w:pStyle w:val="BodyText"/>
      </w:pPr>
      <w:r>
        <w:t xml:space="preserve">    /**</w:t>
      </w:r>
    </w:p>
    <w:p w14:paraId="3BDBAA5F" w14:textId="77777777" w:rsidR="003D4CA3" w:rsidRDefault="003D4CA3" w:rsidP="003D4CA3">
      <w:pPr>
        <w:pStyle w:val="BodyText"/>
      </w:pPr>
      <w:r>
        <w:t xml:space="preserve">     * Processes requests for both HTTP</w:t>
      </w:r>
    </w:p>
    <w:p w14:paraId="7523DB7F" w14:textId="77777777" w:rsidR="003D4CA3" w:rsidRDefault="003D4CA3" w:rsidP="003D4CA3">
      <w:pPr>
        <w:pStyle w:val="BodyText"/>
      </w:pPr>
      <w:r>
        <w:t xml:space="preserve">     * &lt;code&gt;GET&lt;/code&gt; and</w:t>
      </w:r>
    </w:p>
    <w:p w14:paraId="7BA880EF" w14:textId="77777777" w:rsidR="003D4CA3" w:rsidRDefault="003D4CA3" w:rsidP="003D4CA3">
      <w:pPr>
        <w:pStyle w:val="BodyText"/>
      </w:pPr>
      <w:r>
        <w:t xml:space="preserve">     * &lt;code&gt;POST&lt;/code&gt; methods.</w:t>
      </w:r>
    </w:p>
    <w:p w14:paraId="0A673CF3" w14:textId="77777777" w:rsidR="003D4CA3" w:rsidRDefault="003D4CA3" w:rsidP="003D4CA3">
      <w:pPr>
        <w:pStyle w:val="BodyText"/>
      </w:pPr>
      <w:r>
        <w:t xml:space="preserve">     *</w:t>
      </w:r>
    </w:p>
    <w:p w14:paraId="3599EDF3" w14:textId="77777777" w:rsidR="003D4CA3" w:rsidRDefault="003D4CA3" w:rsidP="003D4CA3">
      <w:pPr>
        <w:pStyle w:val="BodyText"/>
      </w:pPr>
      <w:r>
        <w:t xml:space="preserve">     * @param request servlet request</w:t>
      </w:r>
    </w:p>
    <w:p w14:paraId="6D4A5B8A" w14:textId="77777777" w:rsidR="003D4CA3" w:rsidRDefault="003D4CA3" w:rsidP="003D4CA3">
      <w:pPr>
        <w:pStyle w:val="BodyText"/>
      </w:pPr>
      <w:r>
        <w:t xml:space="preserve">     * @param response servlet response</w:t>
      </w:r>
    </w:p>
    <w:p w14:paraId="58A6BC49" w14:textId="77777777" w:rsidR="003D4CA3" w:rsidRDefault="003D4CA3" w:rsidP="003D4CA3">
      <w:pPr>
        <w:pStyle w:val="BodyText"/>
      </w:pPr>
      <w:r>
        <w:t xml:space="preserve">     * @throws ServletException if a servlet-specific error occurs</w:t>
      </w:r>
    </w:p>
    <w:p w14:paraId="0F921FCE" w14:textId="77777777" w:rsidR="003D4CA3" w:rsidRDefault="003D4CA3" w:rsidP="003D4CA3">
      <w:pPr>
        <w:pStyle w:val="BodyText"/>
      </w:pPr>
      <w:r>
        <w:t xml:space="preserve">     * @throws IOException if an I/O error occurs</w:t>
      </w:r>
    </w:p>
    <w:p w14:paraId="73DAC8CC" w14:textId="77777777" w:rsidR="003D4CA3" w:rsidRDefault="003D4CA3" w:rsidP="003D4CA3">
      <w:pPr>
        <w:pStyle w:val="BodyText"/>
      </w:pPr>
      <w:r>
        <w:t xml:space="preserve">     */</w:t>
      </w:r>
    </w:p>
    <w:p w14:paraId="2B562555" w14:textId="77777777" w:rsidR="003D4CA3" w:rsidRDefault="003D4CA3" w:rsidP="003D4CA3">
      <w:pPr>
        <w:pStyle w:val="BodyText"/>
      </w:pPr>
      <w:r>
        <w:t xml:space="preserve">    protected void processRequest(HttpServletRequest request, HttpServletResponse response)</w:t>
      </w:r>
    </w:p>
    <w:p w14:paraId="22E30506" w14:textId="77777777" w:rsidR="003D4CA3" w:rsidRDefault="003D4CA3" w:rsidP="003D4CA3">
      <w:pPr>
        <w:pStyle w:val="BodyText"/>
      </w:pPr>
      <w:r>
        <w:t xml:space="preserve">            throws ServletException, IOException {</w:t>
      </w:r>
    </w:p>
    <w:p w14:paraId="7A44742B" w14:textId="77777777" w:rsidR="003D4CA3" w:rsidRDefault="003D4CA3" w:rsidP="003D4CA3">
      <w:pPr>
        <w:pStyle w:val="BodyText"/>
      </w:pPr>
      <w:r>
        <w:t xml:space="preserve">        response.setContentType("text/html;charset=UTF-8");</w:t>
      </w:r>
    </w:p>
    <w:p w14:paraId="2F299048" w14:textId="77777777" w:rsidR="003D4CA3" w:rsidRDefault="003D4CA3" w:rsidP="003D4CA3">
      <w:pPr>
        <w:pStyle w:val="BodyText"/>
      </w:pPr>
      <w:r>
        <w:lastRenderedPageBreak/>
        <w:t xml:space="preserve">        EntityManager em = null;</w:t>
      </w:r>
    </w:p>
    <w:p w14:paraId="6890DAF8" w14:textId="77777777" w:rsidR="003D4CA3" w:rsidRDefault="003D4CA3" w:rsidP="003D4CA3">
      <w:pPr>
        <w:pStyle w:val="BodyText"/>
      </w:pPr>
    </w:p>
    <w:p w14:paraId="182D3A82" w14:textId="77777777" w:rsidR="003D4CA3" w:rsidRDefault="003D4CA3" w:rsidP="003D4CA3">
      <w:pPr>
        <w:pStyle w:val="BodyText"/>
      </w:pPr>
      <w:r>
        <w:t xml:space="preserve">        try {</w:t>
      </w:r>
    </w:p>
    <w:p w14:paraId="1A2A3B9C" w14:textId="77777777" w:rsidR="003D4CA3" w:rsidRDefault="003D4CA3" w:rsidP="003D4CA3">
      <w:pPr>
        <w:pStyle w:val="BodyText"/>
      </w:pPr>
      <w:r>
        <w:t xml:space="preserve">            em = emf.createEntityManager();</w:t>
      </w:r>
    </w:p>
    <w:p w14:paraId="613D93DB" w14:textId="77777777" w:rsidR="003D4CA3" w:rsidRDefault="003D4CA3" w:rsidP="003D4CA3">
      <w:pPr>
        <w:pStyle w:val="BodyText"/>
      </w:pPr>
    </w:p>
    <w:p w14:paraId="125E1DA4" w14:textId="77777777" w:rsidR="003D4CA3" w:rsidRDefault="003D4CA3" w:rsidP="003D4CA3">
      <w:pPr>
        <w:pStyle w:val="BodyText"/>
      </w:pPr>
      <w:r>
        <w:t xml:space="preserve">            List messages = em.createQuery("SELECT m FROM Message m").getResultList();</w:t>
      </w:r>
    </w:p>
    <w:p w14:paraId="3FA3D154" w14:textId="77777777" w:rsidR="003D4CA3" w:rsidRDefault="003D4CA3" w:rsidP="003D4CA3">
      <w:pPr>
        <w:pStyle w:val="BodyText"/>
      </w:pPr>
      <w:r>
        <w:t xml:space="preserve">            request.setAttribute("msg", this.msg);</w:t>
      </w:r>
    </w:p>
    <w:p w14:paraId="0AA25890" w14:textId="77777777" w:rsidR="003D4CA3" w:rsidRDefault="003D4CA3" w:rsidP="003D4CA3">
      <w:pPr>
        <w:pStyle w:val="BodyText"/>
      </w:pPr>
      <w:r>
        <w:t xml:space="preserve">            request.setAttribute("msg_list", messages);</w:t>
      </w:r>
    </w:p>
    <w:p w14:paraId="112C4603" w14:textId="77777777" w:rsidR="003D4CA3" w:rsidRDefault="003D4CA3" w:rsidP="003D4CA3">
      <w:pPr>
        <w:pStyle w:val="BodyText"/>
      </w:pPr>
    </w:p>
    <w:p w14:paraId="6A868F51" w14:textId="77777777" w:rsidR="003D4CA3" w:rsidRDefault="003D4CA3" w:rsidP="003D4CA3">
      <w:pPr>
        <w:pStyle w:val="BodyText"/>
      </w:pPr>
      <w:r>
        <w:t xml:space="preserve">            request.getRequestDispatcher("namai.jsp").forward(request, response);</w:t>
      </w:r>
    </w:p>
    <w:p w14:paraId="47351966" w14:textId="77777777" w:rsidR="003D4CA3" w:rsidRDefault="003D4CA3" w:rsidP="003D4CA3">
      <w:pPr>
        <w:pStyle w:val="BodyText"/>
      </w:pPr>
      <w:r>
        <w:t xml:space="preserve">        } catch (Exception ex) {</w:t>
      </w:r>
    </w:p>
    <w:p w14:paraId="5B1C4B60" w14:textId="77777777" w:rsidR="003D4CA3" w:rsidRDefault="003D4CA3" w:rsidP="003D4CA3">
      <w:pPr>
        <w:pStyle w:val="BodyText"/>
      </w:pPr>
      <w:r>
        <w:t xml:space="preserve">            throw new ServletException(ex);</w:t>
      </w:r>
    </w:p>
    <w:p w14:paraId="67847C3D" w14:textId="77777777" w:rsidR="003D4CA3" w:rsidRDefault="003D4CA3" w:rsidP="003D4CA3">
      <w:pPr>
        <w:pStyle w:val="BodyText"/>
      </w:pPr>
      <w:r>
        <w:t xml:space="preserve">        } finally {</w:t>
      </w:r>
    </w:p>
    <w:p w14:paraId="609F0C3F" w14:textId="77777777" w:rsidR="003D4CA3" w:rsidRDefault="003D4CA3" w:rsidP="003D4CA3">
      <w:pPr>
        <w:pStyle w:val="BodyText"/>
      </w:pPr>
      <w:r>
        <w:t xml:space="preserve">            if (em != null) {</w:t>
      </w:r>
    </w:p>
    <w:p w14:paraId="50A5AFCB" w14:textId="77777777" w:rsidR="003D4CA3" w:rsidRDefault="003D4CA3" w:rsidP="003D4CA3">
      <w:pPr>
        <w:pStyle w:val="BodyText"/>
      </w:pPr>
      <w:r>
        <w:t xml:space="preserve">                em.close();</w:t>
      </w:r>
    </w:p>
    <w:p w14:paraId="7F55CF97" w14:textId="77777777" w:rsidR="003D4CA3" w:rsidRDefault="003D4CA3" w:rsidP="003D4CA3">
      <w:pPr>
        <w:pStyle w:val="BodyText"/>
      </w:pPr>
      <w:r>
        <w:t xml:space="preserve">            }</w:t>
      </w:r>
    </w:p>
    <w:p w14:paraId="1A09D3B0" w14:textId="77777777" w:rsidR="003D4CA3" w:rsidRDefault="003D4CA3" w:rsidP="003D4CA3">
      <w:pPr>
        <w:pStyle w:val="BodyText"/>
      </w:pPr>
      <w:r>
        <w:t xml:space="preserve">        }</w:t>
      </w:r>
    </w:p>
    <w:p w14:paraId="060AB5EC" w14:textId="77777777" w:rsidR="003D4CA3" w:rsidRDefault="003D4CA3" w:rsidP="003D4CA3">
      <w:pPr>
        <w:pStyle w:val="BodyText"/>
      </w:pPr>
      <w:r>
        <w:t xml:space="preserve">    }</w:t>
      </w:r>
    </w:p>
    <w:p w14:paraId="63F1CDF0" w14:textId="77777777" w:rsidR="003D4CA3" w:rsidRDefault="003D4CA3" w:rsidP="003D4CA3">
      <w:pPr>
        <w:pStyle w:val="BodyText"/>
      </w:pPr>
    </w:p>
    <w:p w14:paraId="4E765AA9" w14:textId="77777777" w:rsidR="003D4CA3" w:rsidRDefault="003D4CA3" w:rsidP="003D4CA3">
      <w:pPr>
        <w:pStyle w:val="BodyText"/>
      </w:pPr>
      <w:r>
        <w:t xml:space="preserve">    // &lt;editor-fold defaultstate="collapsed" desc="HttpServlet methods. Click on the + sign on the left to edit the code."&gt;</w:t>
      </w:r>
    </w:p>
    <w:p w14:paraId="2D80E382" w14:textId="77777777" w:rsidR="003D4CA3" w:rsidRDefault="003D4CA3" w:rsidP="003D4CA3">
      <w:pPr>
        <w:pStyle w:val="BodyText"/>
      </w:pPr>
      <w:r>
        <w:t xml:space="preserve">    /**</w:t>
      </w:r>
    </w:p>
    <w:p w14:paraId="44A4AB19" w14:textId="77777777" w:rsidR="003D4CA3" w:rsidRDefault="003D4CA3" w:rsidP="003D4CA3">
      <w:pPr>
        <w:pStyle w:val="BodyText"/>
      </w:pPr>
      <w:r>
        <w:t xml:space="preserve">     * Handles the HTTP</w:t>
      </w:r>
    </w:p>
    <w:p w14:paraId="7C44B2BF" w14:textId="77777777" w:rsidR="003D4CA3" w:rsidRDefault="003D4CA3" w:rsidP="003D4CA3">
      <w:pPr>
        <w:pStyle w:val="BodyText"/>
      </w:pPr>
      <w:r>
        <w:t xml:space="preserve">     * &lt;code&gt;GET&lt;/code&gt; method.</w:t>
      </w:r>
    </w:p>
    <w:p w14:paraId="728A5354" w14:textId="77777777" w:rsidR="003D4CA3" w:rsidRDefault="003D4CA3" w:rsidP="003D4CA3">
      <w:pPr>
        <w:pStyle w:val="BodyText"/>
      </w:pPr>
      <w:r>
        <w:t xml:space="preserve">     *</w:t>
      </w:r>
    </w:p>
    <w:p w14:paraId="3FABA6CA" w14:textId="77777777" w:rsidR="003D4CA3" w:rsidRDefault="003D4CA3" w:rsidP="003D4CA3">
      <w:pPr>
        <w:pStyle w:val="BodyText"/>
      </w:pPr>
      <w:r>
        <w:t xml:space="preserve">     * @param request servlet request</w:t>
      </w:r>
    </w:p>
    <w:p w14:paraId="372A752A" w14:textId="77777777" w:rsidR="003D4CA3" w:rsidRDefault="003D4CA3" w:rsidP="003D4CA3">
      <w:pPr>
        <w:pStyle w:val="BodyText"/>
      </w:pPr>
      <w:r>
        <w:t xml:space="preserve">     * @param response servlet response</w:t>
      </w:r>
    </w:p>
    <w:p w14:paraId="72DDA7AB" w14:textId="77777777" w:rsidR="003D4CA3" w:rsidRDefault="003D4CA3" w:rsidP="003D4CA3">
      <w:pPr>
        <w:pStyle w:val="BodyText"/>
      </w:pPr>
      <w:r>
        <w:t xml:space="preserve">     * @throws ServletException if a servlet-specific error occurs</w:t>
      </w:r>
    </w:p>
    <w:p w14:paraId="3C763C0A" w14:textId="77777777" w:rsidR="003D4CA3" w:rsidRDefault="003D4CA3" w:rsidP="003D4CA3">
      <w:pPr>
        <w:pStyle w:val="BodyText"/>
      </w:pPr>
      <w:r>
        <w:t xml:space="preserve">     * @throws IOException if an I/O error occurs</w:t>
      </w:r>
    </w:p>
    <w:p w14:paraId="1EEA1B49" w14:textId="77777777" w:rsidR="003D4CA3" w:rsidRDefault="003D4CA3" w:rsidP="003D4CA3">
      <w:pPr>
        <w:pStyle w:val="BodyText"/>
      </w:pPr>
      <w:r>
        <w:t xml:space="preserve">     */</w:t>
      </w:r>
    </w:p>
    <w:p w14:paraId="16257638" w14:textId="77777777" w:rsidR="003D4CA3" w:rsidRDefault="003D4CA3" w:rsidP="003D4CA3">
      <w:pPr>
        <w:pStyle w:val="BodyText"/>
      </w:pPr>
      <w:r>
        <w:t xml:space="preserve">    @Override</w:t>
      </w:r>
    </w:p>
    <w:p w14:paraId="36350CC0" w14:textId="77777777" w:rsidR="003D4CA3" w:rsidRDefault="003D4CA3" w:rsidP="003D4CA3">
      <w:pPr>
        <w:pStyle w:val="BodyText"/>
      </w:pPr>
      <w:r>
        <w:t xml:space="preserve">    protected void doGet(HttpServletRequest request, HttpServletResponse response)</w:t>
      </w:r>
    </w:p>
    <w:p w14:paraId="2C36E364" w14:textId="77777777" w:rsidR="003D4CA3" w:rsidRDefault="003D4CA3" w:rsidP="003D4CA3">
      <w:pPr>
        <w:pStyle w:val="BodyText"/>
      </w:pPr>
      <w:r>
        <w:lastRenderedPageBreak/>
        <w:t xml:space="preserve">            throws ServletException, IOException {</w:t>
      </w:r>
    </w:p>
    <w:p w14:paraId="50BE2B4D" w14:textId="77777777" w:rsidR="003D4CA3" w:rsidRDefault="003D4CA3" w:rsidP="003D4CA3">
      <w:pPr>
        <w:pStyle w:val="BodyText"/>
      </w:pPr>
      <w:r>
        <w:t xml:space="preserve">        processRequest(request, response);</w:t>
      </w:r>
    </w:p>
    <w:p w14:paraId="2A8FF6C0" w14:textId="77777777" w:rsidR="003D4CA3" w:rsidRDefault="003D4CA3" w:rsidP="003D4CA3">
      <w:pPr>
        <w:pStyle w:val="BodyText"/>
      </w:pPr>
      <w:r>
        <w:t xml:space="preserve">    }</w:t>
      </w:r>
    </w:p>
    <w:p w14:paraId="6FF9EC0E" w14:textId="77777777" w:rsidR="003D4CA3" w:rsidRDefault="003D4CA3" w:rsidP="003D4CA3">
      <w:pPr>
        <w:pStyle w:val="BodyText"/>
      </w:pPr>
    </w:p>
    <w:p w14:paraId="61E1B9CA" w14:textId="77777777" w:rsidR="003D4CA3" w:rsidRDefault="003D4CA3" w:rsidP="003D4CA3">
      <w:pPr>
        <w:pStyle w:val="BodyText"/>
      </w:pPr>
      <w:r>
        <w:t xml:space="preserve">    /**</w:t>
      </w:r>
    </w:p>
    <w:p w14:paraId="2BA15905" w14:textId="77777777" w:rsidR="003D4CA3" w:rsidRDefault="003D4CA3" w:rsidP="003D4CA3">
      <w:pPr>
        <w:pStyle w:val="BodyText"/>
      </w:pPr>
      <w:r>
        <w:t xml:space="preserve">     * Handles the HTTP</w:t>
      </w:r>
    </w:p>
    <w:p w14:paraId="67E0D81A" w14:textId="77777777" w:rsidR="003D4CA3" w:rsidRDefault="003D4CA3" w:rsidP="003D4CA3">
      <w:pPr>
        <w:pStyle w:val="BodyText"/>
      </w:pPr>
      <w:r>
        <w:t xml:space="preserve">     * &lt;code&gt;POST&lt;/code&gt; method.</w:t>
      </w:r>
    </w:p>
    <w:p w14:paraId="37CF3BA2" w14:textId="77777777" w:rsidR="003D4CA3" w:rsidRDefault="003D4CA3" w:rsidP="003D4CA3">
      <w:pPr>
        <w:pStyle w:val="BodyText"/>
      </w:pPr>
      <w:r>
        <w:t xml:space="preserve">     *</w:t>
      </w:r>
    </w:p>
    <w:p w14:paraId="242F75B1" w14:textId="77777777" w:rsidR="003D4CA3" w:rsidRDefault="003D4CA3" w:rsidP="003D4CA3">
      <w:pPr>
        <w:pStyle w:val="BodyText"/>
      </w:pPr>
      <w:r>
        <w:t xml:space="preserve">     * @param request servlet request</w:t>
      </w:r>
    </w:p>
    <w:p w14:paraId="4BC2D7D9" w14:textId="77777777" w:rsidR="003D4CA3" w:rsidRDefault="003D4CA3" w:rsidP="003D4CA3">
      <w:pPr>
        <w:pStyle w:val="BodyText"/>
      </w:pPr>
      <w:r>
        <w:t xml:space="preserve">     * @param response servlet response</w:t>
      </w:r>
    </w:p>
    <w:p w14:paraId="0CDF83CA" w14:textId="77777777" w:rsidR="003D4CA3" w:rsidRDefault="003D4CA3" w:rsidP="003D4CA3">
      <w:pPr>
        <w:pStyle w:val="BodyText"/>
      </w:pPr>
      <w:r>
        <w:t xml:space="preserve">     * @throws ServletException if a servlet-specific error occurs</w:t>
      </w:r>
    </w:p>
    <w:p w14:paraId="75CF9BB2" w14:textId="77777777" w:rsidR="003D4CA3" w:rsidRDefault="003D4CA3" w:rsidP="003D4CA3">
      <w:pPr>
        <w:pStyle w:val="BodyText"/>
      </w:pPr>
      <w:r>
        <w:t xml:space="preserve">     * @throws IOException if an I/O error occurs</w:t>
      </w:r>
    </w:p>
    <w:p w14:paraId="3894E829" w14:textId="77777777" w:rsidR="003D4CA3" w:rsidRDefault="003D4CA3" w:rsidP="003D4CA3">
      <w:pPr>
        <w:pStyle w:val="BodyText"/>
      </w:pPr>
      <w:r>
        <w:t xml:space="preserve">     */</w:t>
      </w:r>
    </w:p>
    <w:p w14:paraId="439B4755" w14:textId="77777777" w:rsidR="003D4CA3" w:rsidRDefault="003D4CA3" w:rsidP="003D4CA3">
      <w:pPr>
        <w:pStyle w:val="BodyText"/>
      </w:pPr>
      <w:r>
        <w:t xml:space="preserve">    @Override</w:t>
      </w:r>
    </w:p>
    <w:p w14:paraId="370C6AEF" w14:textId="77777777" w:rsidR="003D4CA3" w:rsidRDefault="003D4CA3" w:rsidP="003D4CA3">
      <w:pPr>
        <w:pStyle w:val="BodyText"/>
      </w:pPr>
      <w:r>
        <w:t xml:space="preserve">    protected void doPost(HttpServletRequest request, HttpServletResponse response)</w:t>
      </w:r>
    </w:p>
    <w:p w14:paraId="726F319B" w14:textId="77777777" w:rsidR="003D4CA3" w:rsidRDefault="003D4CA3" w:rsidP="003D4CA3">
      <w:pPr>
        <w:pStyle w:val="BodyText"/>
      </w:pPr>
      <w:r>
        <w:t xml:space="preserve">            throws ServletException, IOException {</w:t>
      </w:r>
    </w:p>
    <w:p w14:paraId="2ECEFEE5" w14:textId="77777777" w:rsidR="003D4CA3" w:rsidRDefault="003D4CA3" w:rsidP="003D4CA3">
      <w:pPr>
        <w:pStyle w:val="BodyText"/>
      </w:pPr>
    </w:p>
    <w:p w14:paraId="56156D22" w14:textId="77777777" w:rsidR="003D4CA3" w:rsidRDefault="003D4CA3" w:rsidP="003D4CA3">
      <w:pPr>
        <w:pStyle w:val="BodyText"/>
      </w:pPr>
      <w:r>
        <w:t xml:space="preserve">        String l_name = "";</w:t>
      </w:r>
    </w:p>
    <w:p w14:paraId="0F08984E" w14:textId="77777777" w:rsidR="003D4CA3" w:rsidRDefault="003D4CA3" w:rsidP="003D4CA3">
      <w:pPr>
        <w:pStyle w:val="BodyText"/>
      </w:pPr>
      <w:r>
        <w:t xml:space="preserve">        l_name = request.getParameter("name");</w:t>
      </w:r>
    </w:p>
    <w:p w14:paraId="57C7B1D7" w14:textId="77777777" w:rsidR="003D4CA3" w:rsidRDefault="003D4CA3" w:rsidP="003D4CA3">
      <w:pPr>
        <w:pStyle w:val="BodyText"/>
      </w:pPr>
    </w:p>
    <w:p w14:paraId="22FE6637" w14:textId="77777777" w:rsidR="003D4CA3" w:rsidRDefault="003D4CA3" w:rsidP="003D4CA3">
      <w:pPr>
        <w:pStyle w:val="BodyText"/>
      </w:pPr>
      <w:r>
        <w:t xml:space="preserve">        String l_msg = "";</w:t>
      </w:r>
    </w:p>
    <w:p w14:paraId="14A40F0B" w14:textId="77777777" w:rsidR="003D4CA3" w:rsidRDefault="003D4CA3" w:rsidP="003D4CA3">
      <w:pPr>
        <w:pStyle w:val="BodyText"/>
      </w:pPr>
      <w:r>
        <w:t xml:space="preserve">        l_msg = request.getParameter("message");</w:t>
      </w:r>
    </w:p>
    <w:p w14:paraId="74E1E246" w14:textId="77777777" w:rsidR="003D4CA3" w:rsidRDefault="003D4CA3" w:rsidP="003D4CA3">
      <w:pPr>
        <w:pStyle w:val="BodyText"/>
      </w:pPr>
    </w:p>
    <w:p w14:paraId="18B289FF" w14:textId="77777777" w:rsidR="003D4CA3" w:rsidRDefault="003D4CA3" w:rsidP="003D4CA3">
      <w:pPr>
        <w:pStyle w:val="BodyText"/>
      </w:pPr>
      <w:r>
        <w:t xml:space="preserve">        if (l_name != null &amp;&amp; l_msg != null) {</w:t>
      </w:r>
    </w:p>
    <w:p w14:paraId="1464CB23" w14:textId="77777777" w:rsidR="003D4CA3" w:rsidRDefault="003D4CA3" w:rsidP="003D4CA3">
      <w:pPr>
        <w:pStyle w:val="BodyText"/>
      </w:pPr>
      <w:r>
        <w:t xml:space="preserve">            this.msg.setName(l_name);</w:t>
      </w:r>
    </w:p>
    <w:p w14:paraId="79D1CCD6" w14:textId="77777777" w:rsidR="003D4CA3" w:rsidRDefault="003D4CA3" w:rsidP="003D4CA3">
      <w:pPr>
        <w:pStyle w:val="BodyText"/>
      </w:pPr>
      <w:r>
        <w:t xml:space="preserve">            this.msg.setMsg(l_msg);</w:t>
      </w:r>
    </w:p>
    <w:p w14:paraId="00AC26C1" w14:textId="77777777" w:rsidR="003D4CA3" w:rsidRDefault="003D4CA3" w:rsidP="003D4CA3">
      <w:pPr>
        <w:pStyle w:val="BodyText"/>
      </w:pPr>
      <w:r>
        <w:t xml:space="preserve">            this.msg.setTime(new Date());</w:t>
      </w:r>
    </w:p>
    <w:p w14:paraId="67577B13" w14:textId="77777777" w:rsidR="003D4CA3" w:rsidRDefault="003D4CA3" w:rsidP="003D4CA3">
      <w:pPr>
        <w:pStyle w:val="BodyText"/>
      </w:pPr>
    </w:p>
    <w:p w14:paraId="22197441" w14:textId="77777777" w:rsidR="003D4CA3" w:rsidRDefault="003D4CA3" w:rsidP="003D4CA3">
      <w:pPr>
        <w:pStyle w:val="BodyText"/>
      </w:pPr>
      <w:r>
        <w:t xml:space="preserve">            EntityManager em = null;</w:t>
      </w:r>
    </w:p>
    <w:p w14:paraId="458D9337" w14:textId="77777777" w:rsidR="003D4CA3" w:rsidRDefault="003D4CA3" w:rsidP="003D4CA3">
      <w:pPr>
        <w:pStyle w:val="BodyText"/>
      </w:pPr>
      <w:r>
        <w:t xml:space="preserve">            try {</w:t>
      </w:r>
    </w:p>
    <w:p w14:paraId="63558842" w14:textId="77777777" w:rsidR="003D4CA3" w:rsidRDefault="003D4CA3" w:rsidP="003D4CA3">
      <w:pPr>
        <w:pStyle w:val="BodyText"/>
      </w:pPr>
      <w:r>
        <w:t xml:space="preserve">                jlab1.entities.Message e_msg = new jlab1.entities.Message();</w:t>
      </w:r>
    </w:p>
    <w:p w14:paraId="63593FAA" w14:textId="77777777" w:rsidR="003D4CA3" w:rsidRDefault="003D4CA3" w:rsidP="003D4CA3">
      <w:pPr>
        <w:pStyle w:val="BodyText"/>
      </w:pPr>
      <w:r>
        <w:lastRenderedPageBreak/>
        <w:t xml:space="preserve">                e_msg.setName(l_name);</w:t>
      </w:r>
    </w:p>
    <w:p w14:paraId="71EC47FA" w14:textId="77777777" w:rsidR="003D4CA3" w:rsidRDefault="003D4CA3" w:rsidP="003D4CA3">
      <w:pPr>
        <w:pStyle w:val="BodyText"/>
      </w:pPr>
      <w:r>
        <w:t xml:space="preserve">                e_msg.setMessage(l_msg);</w:t>
      </w:r>
    </w:p>
    <w:p w14:paraId="10923F41" w14:textId="77777777" w:rsidR="003D4CA3" w:rsidRDefault="003D4CA3" w:rsidP="003D4CA3">
      <w:pPr>
        <w:pStyle w:val="BodyText"/>
      </w:pPr>
      <w:r>
        <w:t xml:space="preserve">                e_msg.setTime(new Date());</w:t>
      </w:r>
    </w:p>
    <w:p w14:paraId="559156C9" w14:textId="77777777" w:rsidR="003D4CA3" w:rsidRDefault="003D4CA3" w:rsidP="003D4CA3">
      <w:pPr>
        <w:pStyle w:val="BodyText"/>
      </w:pPr>
    </w:p>
    <w:p w14:paraId="43BB435F" w14:textId="77777777" w:rsidR="003D4CA3" w:rsidRDefault="003D4CA3" w:rsidP="003D4CA3">
      <w:pPr>
        <w:pStyle w:val="BodyText"/>
      </w:pPr>
      <w:r>
        <w:t xml:space="preserve">                utx.begin();</w:t>
      </w:r>
    </w:p>
    <w:p w14:paraId="02147200" w14:textId="77777777" w:rsidR="003D4CA3" w:rsidRDefault="003D4CA3" w:rsidP="003D4CA3">
      <w:pPr>
        <w:pStyle w:val="BodyText"/>
      </w:pPr>
      <w:r>
        <w:t xml:space="preserve">                em = emf.createEntityManager();</w:t>
      </w:r>
    </w:p>
    <w:p w14:paraId="65661F59" w14:textId="77777777" w:rsidR="003D4CA3" w:rsidRDefault="003D4CA3" w:rsidP="003D4CA3">
      <w:pPr>
        <w:pStyle w:val="BodyText"/>
      </w:pPr>
      <w:r>
        <w:t xml:space="preserve">                em.persist(e_msg);</w:t>
      </w:r>
    </w:p>
    <w:p w14:paraId="19CD7FC4" w14:textId="77777777" w:rsidR="003D4CA3" w:rsidRDefault="003D4CA3" w:rsidP="003D4CA3">
      <w:pPr>
        <w:pStyle w:val="BodyText"/>
      </w:pPr>
      <w:r>
        <w:t xml:space="preserve">                utx.commit();</w:t>
      </w:r>
    </w:p>
    <w:p w14:paraId="7BAB31EE" w14:textId="77777777" w:rsidR="003D4CA3" w:rsidRDefault="003D4CA3" w:rsidP="003D4CA3">
      <w:pPr>
        <w:pStyle w:val="BodyText"/>
      </w:pPr>
    </w:p>
    <w:p w14:paraId="71A76C59" w14:textId="77777777" w:rsidR="003D4CA3" w:rsidRDefault="003D4CA3" w:rsidP="003D4CA3">
      <w:pPr>
        <w:pStyle w:val="BodyText"/>
      </w:pPr>
      <w:r>
        <w:t xml:space="preserve">            } catch (Exception ex) {</w:t>
      </w:r>
    </w:p>
    <w:p w14:paraId="3EF479F5" w14:textId="77777777" w:rsidR="003D4CA3" w:rsidRDefault="003D4CA3" w:rsidP="003D4CA3">
      <w:pPr>
        <w:pStyle w:val="BodyText"/>
      </w:pPr>
      <w:r>
        <w:t xml:space="preserve">                throw new ServletException(ex);</w:t>
      </w:r>
    </w:p>
    <w:p w14:paraId="43F78DEF" w14:textId="77777777" w:rsidR="003D4CA3" w:rsidRDefault="003D4CA3" w:rsidP="003D4CA3">
      <w:pPr>
        <w:pStyle w:val="BodyText"/>
      </w:pPr>
      <w:r>
        <w:t xml:space="preserve">            } finally {</w:t>
      </w:r>
    </w:p>
    <w:p w14:paraId="0B0CF32D" w14:textId="77777777" w:rsidR="003D4CA3" w:rsidRDefault="003D4CA3" w:rsidP="003D4CA3">
      <w:pPr>
        <w:pStyle w:val="BodyText"/>
      </w:pPr>
      <w:r>
        <w:t xml:space="preserve">                if (em != null) {</w:t>
      </w:r>
    </w:p>
    <w:p w14:paraId="0AD9C7AA" w14:textId="77777777" w:rsidR="003D4CA3" w:rsidRDefault="003D4CA3" w:rsidP="003D4CA3">
      <w:pPr>
        <w:pStyle w:val="BodyText"/>
      </w:pPr>
      <w:r>
        <w:t xml:space="preserve">                    em.close();</w:t>
      </w:r>
    </w:p>
    <w:p w14:paraId="5FCD6EB7" w14:textId="77777777" w:rsidR="003D4CA3" w:rsidRDefault="003D4CA3" w:rsidP="003D4CA3">
      <w:pPr>
        <w:pStyle w:val="BodyText"/>
      </w:pPr>
      <w:r>
        <w:t xml:space="preserve">                }</w:t>
      </w:r>
    </w:p>
    <w:p w14:paraId="671D57E4" w14:textId="77777777" w:rsidR="003D4CA3" w:rsidRDefault="003D4CA3" w:rsidP="003D4CA3">
      <w:pPr>
        <w:pStyle w:val="BodyText"/>
      </w:pPr>
      <w:r>
        <w:t xml:space="preserve">            }</w:t>
      </w:r>
    </w:p>
    <w:p w14:paraId="6BC1B7DE" w14:textId="77777777" w:rsidR="003D4CA3" w:rsidRDefault="003D4CA3" w:rsidP="003D4CA3">
      <w:pPr>
        <w:pStyle w:val="BodyText"/>
      </w:pPr>
    </w:p>
    <w:p w14:paraId="01B7AB06" w14:textId="77777777" w:rsidR="003D4CA3" w:rsidRDefault="003D4CA3" w:rsidP="003D4CA3">
      <w:pPr>
        <w:pStyle w:val="BodyText"/>
      </w:pPr>
      <w:r>
        <w:t xml:space="preserve">        }</w:t>
      </w:r>
    </w:p>
    <w:p w14:paraId="7E28C3E4" w14:textId="77777777" w:rsidR="003D4CA3" w:rsidRDefault="003D4CA3" w:rsidP="003D4CA3">
      <w:pPr>
        <w:pStyle w:val="BodyText"/>
      </w:pPr>
    </w:p>
    <w:p w14:paraId="7CF0034E" w14:textId="77777777" w:rsidR="003D4CA3" w:rsidRDefault="003D4CA3" w:rsidP="003D4CA3">
      <w:pPr>
        <w:pStyle w:val="BodyText"/>
      </w:pPr>
    </w:p>
    <w:p w14:paraId="1EBBB376" w14:textId="77777777" w:rsidR="003D4CA3" w:rsidRDefault="003D4CA3" w:rsidP="003D4CA3">
      <w:pPr>
        <w:pStyle w:val="BodyText"/>
      </w:pPr>
      <w:r>
        <w:t xml:space="preserve">        processRequest(request, response);</w:t>
      </w:r>
    </w:p>
    <w:p w14:paraId="21E06D8B" w14:textId="77777777" w:rsidR="003D4CA3" w:rsidRDefault="003D4CA3" w:rsidP="003D4CA3">
      <w:pPr>
        <w:pStyle w:val="BodyText"/>
      </w:pPr>
      <w:r>
        <w:t xml:space="preserve">    }</w:t>
      </w:r>
    </w:p>
    <w:p w14:paraId="39D71F66" w14:textId="77777777" w:rsidR="003D4CA3" w:rsidRDefault="003D4CA3" w:rsidP="003D4CA3">
      <w:pPr>
        <w:pStyle w:val="BodyText"/>
      </w:pPr>
    </w:p>
    <w:p w14:paraId="0CDC64D9" w14:textId="77777777" w:rsidR="003D4CA3" w:rsidRDefault="003D4CA3" w:rsidP="003D4CA3">
      <w:pPr>
        <w:pStyle w:val="BodyText"/>
      </w:pPr>
      <w:r>
        <w:t xml:space="preserve">    /**</w:t>
      </w:r>
    </w:p>
    <w:p w14:paraId="7E1595AC" w14:textId="77777777" w:rsidR="003D4CA3" w:rsidRDefault="003D4CA3" w:rsidP="003D4CA3">
      <w:pPr>
        <w:pStyle w:val="BodyText"/>
      </w:pPr>
      <w:r>
        <w:t xml:space="preserve">     * Returns a short description of the servlet.</w:t>
      </w:r>
    </w:p>
    <w:p w14:paraId="1D1BD435" w14:textId="77777777" w:rsidR="003D4CA3" w:rsidRDefault="003D4CA3" w:rsidP="003D4CA3">
      <w:pPr>
        <w:pStyle w:val="BodyText"/>
      </w:pPr>
      <w:r>
        <w:t xml:space="preserve">     *</w:t>
      </w:r>
    </w:p>
    <w:p w14:paraId="4FA8BE4F" w14:textId="77777777" w:rsidR="003D4CA3" w:rsidRDefault="003D4CA3" w:rsidP="003D4CA3">
      <w:pPr>
        <w:pStyle w:val="BodyText"/>
      </w:pPr>
      <w:r>
        <w:t xml:space="preserve">     * @return a String containing servlet description</w:t>
      </w:r>
    </w:p>
    <w:p w14:paraId="1799BA5D" w14:textId="77777777" w:rsidR="003D4CA3" w:rsidRDefault="003D4CA3" w:rsidP="003D4CA3">
      <w:pPr>
        <w:pStyle w:val="BodyText"/>
      </w:pPr>
      <w:r>
        <w:t xml:space="preserve">     */</w:t>
      </w:r>
    </w:p>
    <w:p w14:paraId="7F8F3735" w14:textId="77777777" w:rsidR="003D4CA3" w:rsidRDefault="003D4CA3" w:rsidP="003D4CA3">
      <w:pPr>
        <w:pStyle w:val="BodyText"/>
      </w:pPr>
      <w:r>
        <w:t xml:space="preserve">    @Override</w:t>
      </w:r>
    </w:p>
    <w:p w14:paraId="3445D9A6" w14:textId="77777777" w:rsidR="003D4CA3" w:rsidRDefault="003D4CA3" w:rsidP="003D4CA3">
      <w:pPr>
        <w:pStyle w:val="BodyText"/>
      </w:pPr>
      <w:r>
        <w:t xml:space="preserve">    public String getServletInfo() {</w:t>
      </w:r>
    </w:p>
    <w:p w14:paraId="76BB96A2" w14:textId="77777777" w:rsidR="003D4CA3" w:rsidRDefault="003D4CA3" w:rsidP="003D4CA3">
      <w:pPr>
        <w:pStyle w:val="BodyText"/>
      </w:pPr>
      <w:r>
        <w:t xml:space="preserve">        return "Short description";</w:t>
      </w:r>
    </w:p>
    <w:p w14:paraId="158EC32F" w14:textId="77777777" w:rsidR="003D4CA3" w:rsidRDefault="003D4CA3" w:rsidP="003D4CA3">
      <w:pPr>
        <w:pStyle w:val="BodyText"/>
      </w:pPr>
      <w:r>
        <w:lastRenderedPageBreak/>
        <w:t xml:space="preserve">    }// &lt;/editor-fold&gt;</w:t>
      </w:r>
    </w:p>
    <w:p w14:paraId="418917BE" w14:textId="31000358" w:rsidR="003D4CA3" w:rsidRDefault="003D4CA3" w:rsidP="003D4CA3">
      <w:pPr>
        <w:pStyle w:val="BodyText"/>
      </w:pPr>
      <w:r>
        <w:t>}</w:t>
      </w:r>
    </w:p>
    <w:p w14:paraId="688D0395" w14:textId="2F479B96" w:rsidR="003D4CA3" w:rsidRDefault="003D4CA3" w:rsidP="003D4CA3">
      <w:pPr>
        <w:pStyle w:val="Heading4"/>
      </w:pPr>
      <w:r>
        <w:t>JavaServer Pages failas</w:t>
      </w:r>
    </w:p>
    <w:p w14:paraId="769DA43A" w14:textId="12B32D6F" w:rsidR="003D4CA3" w:rsidRDefault="003D4CA3" w:rsidP="003D4CA3">
      <w:pPr>
        <w:pStyle w:val="Heading2"/>
      </w:pPr>
      <w:r>
        <w:t>Namai.jsp</w:t>
      </w:r>
    </w:p>
    <w:p w14:paraId="1FE60AD0" w14:textId="77777777" w:rsidR="003D4CA3" w:rsidRDefault="003D4CA3" w:rsidP="003D4CA3">
      <w:pPr>
        <w:pStyle w:val="BodyText"/>
      </w:pPr>
      <w:r>
        <w:t xml:space="preserve">%-- </w:t>
      </w:r>
    </w:p>
    <w:p w14:paraId="57398B01" w14:textId="77777777" w:rsidR="003D4CA3" w:rsidRDefault="003D4CA3" w:rsidP="003D4CA3">
      <w:pPr>
        <w:pStyle w:val="BodyText"/>
      </w:pPr>
      <w:r>
        <w:t xml:space="preserve">    Document   : namai</w:t>
      </w:r>
    </w:p>
    <w:p w14:paraId="55967D1A" w14:textId="77777777" w:rsidR="003D4CA3" w:rsidRDefault="003D4CA3" w:rsidP="003D4CA3">
      <w:pPr>
        <w:pStyle w:val="BodyText"/>
      </w:pPr>
      <w:r>
        <w:t xml:space="preserve">    Created on : Oct 29, 2014, 11:16:08 AM</w:t>
      </w:r>
    </w:p>
    <w:p w14:paraId="094A4330" w14:textId="77777777" w:rsidR="003D4CA3" w:rsidRDefault="003D4CA3" w:rsidP="003D4CA3">
      <w:pPr>
        <w:pStyle w:val="BodyText"/>
      </w:pPr>
      <w:r>
        <w:t xml:space="preserve">    Author     : Administrator</w:t>
      </w:r>
    </w:p>
    <w:p w14:paraId="01003BC4" w14:textId="77777777" w:rsidR="003D4CA3" w:rsidRDefault="003D4CA3" w:rsidP="003D4CA3">
      <w:pPr>
        <w:pStyle w:val="BodyText"/>
      </w:pPr>
      <w:r>
        <w:t>--%&gt;</w:t>
      </w:r>
    </w:p>
    <w:p w14:paraId="010191F1" w14:textId="77777777" w:rsidR="003D4CA3" w:rsidRDefault="003D4CA3" w:rsidP="003D4CA3">
      <w:pPr>
        <w:pStyle w:val="BodyText"/>
      </w:pPr>
    </w:p>
    <w:p w14:paraId="344885D2" w14:textId="77777777" w:rsidR="003D4CA3" w:rsidRDefault="003D4CA3" w:rsidP="003D4CA3">
      <w:pPr>
        <w:pStyle w:val="BodyText"/>
      </w:pPr>
      <w:r>
        <w:t>&lt;%@page contentType="text/html" pageEncoding="UTF-8"%&gt;</w:t>
      </w:r>
    </w:p>
    <w:p w14:paraId="5D42A243" w14:textId="77777777" w:rsidR="003D4CA3" w:rsidRDefault="003D4CA3" w:rsidP="003D4CA3">
      <w:pPr>
        <w:pStyle w:val="BodyText"/>
      </w:pPr>
      <w:r>
        <w:t xml:space="preserve">&lt;%@taglib uri="http://java.sun.com/jsp/jstl/core" prefix="c"%&gt; </w:t>
      </w:r>
    </w:p>
    <w:p w14:paraId="6057D525" w14:textId="77777777" w:rsidR="003D4CA3" w:rsidRDefault="003D4CA3" w:rsidP="003D4CA3">
      <w:pPr>
        <w:pStyle w:val="BodyText"/>
      </w:pPr>
      <w:r>
        <w:t>&lt;!DOCTYPE html&gt;</w:t>
      </w:r>
    </w:p>
    <w:p w14:paraId="2498C4B5" w14:textId="77777777" w:rsidR="003D4CA3" w:rsidRDefault="003D4CA3" w:rsidP="003D4CA3">
      <w:pPr>
        <w:pStyle w:val="BodyText"/>
      </w:pPr>
      <w:r>
        <w:t>&lt;html&gt;</w:t>
      </w:r>
    </w:p>
    <w:p w14:paraId="13BF2C8C" w14:textId="77777777" w:rsidR="003D4CA3" w:rsidRDefault="003D4CA3" w:rsidP="003D4CA3">
      <w:pPr>
        <w:pStyle w:val="BodyText"/>
      </w:pPr>
      <w:r>
        <w:t xml:space="preserve">    &lt;head&gt;</w:t>
      </w:r>
    </w:p>
    <w:p w14:paraId="281CB3B4" w14:textId="77777777" w:rsidR="003D4CA3" w:rsidRDefault="003D4CA3" w:rsidP="003D4CA3">
      <w:pPr>
        <w:pStyle w:val="BodyText"/>
      </w:pPr>
      <w:r>
        <w:t xml:space="preserve">        &lt;meta http-equiv="Content-Type" content="text/html; charset=ISO-8859-1"&gt;</w:t>
      </w:r>
    </w:p>
    <w:p w14:paraId="7026C6BF" w14:textId="77777777" w:rsidR="003D4CA3" w:rsidRDefault="003D4CA3" w:rsidP="003D4CA3">
      <w:pPr>
        <w:pStyle w:val="BodyText"/>
      </w:pPr>
      <w:r>
        <w:t xml:space="preserve">        &lt;title&gt; Messages List &lt;/title&gt;</w:t>
      </w:r>
    </w:p>
    <w:p w14:paraId="1AA37CBC" w14:textId="77777777" w:rsidR="003D4CA3" w:rsidRDefault="003D4CA3" w:rsidP="003D4CA3">
      <w:pPr>
        <w:pStyle w:val="BodyText"/>
      </w:pPr>
      <w:r>
        <w:t xml:space="preserve">        &lt;style&gt;</w:t>
      </w:r>
    </w:p>
    <w:p w14:paraId="0CF4E8C7" w14:textId="77777777" w:rsidR="003D4CA3" w:rsidRDefault="003D4CA3" w:rsidP="003D4CA3">
      <w:pPr>
        <w:pStyle w:val="BodyText"/>
      </w:pPr>
      <w:r>
        <w:t xml:space="preserve">            TABLE, TD, TH, TR {</w:t>
      </w:r>
    </w:p>
    <w:p w14:paraId="2A92E1C7" w14:textId="77777777" w:rsidR="003D4CA3" w:rsidRDefault="003D4CA3" w:rsidP="003D4CA3">
      <w:pPr>
        <w:pStyle w:val="BodyText"/>
      </w:pPr>
      <w:r>
        <w:t xml:space="preserve">                border-collapse:collapse;</w:t>
      </w:r>
    </w:p>
    <w:p w14:paraId="5FEC4DB5" w14:textId="77777777" w:rsidR="003D4CA3" w:rsidRDefault="003D4CA3" w:rsidP="003D4CA3">
      <w:pPr>
        <w:pStyle w:val="BodyText"/>
      </w:pPr>
      <w:r>
        <w:t xml:space="preserve">                border-width: 1px;</w:t>
      </w:r>
    </w:p>
    <w:p w14:paraId="076DFE5C" w14:textId="77777777" w:rsidR="003D4CA3" w:rsidRDefault="003D4CA3" w:rsidP="003D4CA3">
      <w:pPr>
        <w:pStyle w:val="BodyText"/>
      </w:pPr>
      <w:r>
        <w:t xml:space="preserve">                border-style: solid;</w:t>
      </w:r>
    </w:p>
    <w:p w14:paraId="21C3CE97" w14:textId="77777777" w:rsidR="003D4CA3" w:rsidRDefault="003D4CA3" w:rsidP="003D4CA3">
      <w:pPr>
        <w:pStyle w:val="BodyText"/>
      </w:pPr>
      <w:r>
        <w:t xml:space="preserve">                border-spacing: 5px;</w:t>
      </w:r>
    </w:p>
    <w:p w14:paraId="6FD92F0D" w14:textId="77777777" w:rsidR="003D4CA3" w:rsidRDefault="003D4CA3" w:rsidP="003D4CA3">
      <w:pPr>
        <w:pStyle w:val="BodyText"/>
      </w:pPr>
      <w:r>
        <w:t xml:space="preserve">                padding: 2px 5px;</w:t>
      </w:r>
    </w:p>
    <w:p w14:paraId="79EEE866" w14:textId="77777777" w:rsidR="003D4CA3" w:rsidRDefault="003D4CA3" w:rsidP="003D4CA3">
      <w:pPr>
        <w:pStyle w:val="BodyText"/>
      </w:pPr>
      <w:r>
        <w:t xml:space="preserve">            }</w:t>
      </w:r>
    </w:p>
    <w:p w14:paraId="5D5699CC" w14:textId="77777777" w:rsidR="003D4CA3" w:rsidRDefault="003D4CA3" w:rsidP="003D4CA3">
      <w:pPr>
        <w:pStyle w:val="BodyText"/>
      </w:pPr>
      <w:r>
        <w:t xml:space="preserve">        &lt;/style&gt;</w:t>
      </w:r>
    </w:p>
    <w:p w14:paraId="5E5713FB" w14:textId="77777777" w:rsidR="003D4CA3" w:rsidRDefault="003D4CA3" w:rsidP="003D4CA3">
      <w:pPr>
        <w:pStyle w:val="BodyText"/>
      </w:pPr>
    </w:p>
    <w:p w14:paraId="4DA65B1A" w14:textId="77777777" w:rsidR="003D4CA3" w:rsidRDefault="003D4CA3" w:rsidP="003D4CA3">
      <w:pPr>
        <w:pStyle w:val="BodyText"/>
      </w:pPr>
      <w:r>
        <w:t xml:space="preserve">    &lt;/head&gt;</w:t>
      </w:r>
      <w:r>
        <w:tab/>
      </w:r>
    </w:p>
    <w:p w14:paraId="0201C2E6" w14:textId="77777777" w:rsidR="003D4CA3" w:rsidRDefault="003D4CA3" w:rsidP="003D4CA3">
      <w:pPr>
        <w:pStyle w:val="BodyText"/>
      </w:pPr>
      <w:r>
        <w:t xml:space="preserve">    &lt;body align="center"&gt;</w:t>
      </w:r>
      <w:r>
        <w:tab/>
      </w:r>
      <w:r>
        <w:tab/>
      </w:r>
    </w:p>
    <w:p w14:paraId="189EABDA" w14:textId="77777777" w:rsidR="003D4CA3" w:rsidRDefault="003D4CA3" w:rsidP="003D4CA3">
      <w:pPr>
        <w:pStyle w:val="BodyText"/>
      </w:pPr>
      <w:r>
        <w:t xml:space="preserve">        &lt;form action="/jlab1" method="POST"&gt;</w:t>
      </w:r>
      <w:r>
        <w:tab/>
      </w:r>
      <w:r>
        <w:tab/>
      </w:r>
      <w:r>
        <w:tab/>
      </w:r>
    </w:p>
    <w:p w14:paraId="1A3389D0" w14:textId="77777777" w:rsidR="003D4CA3" w:rsidRDefault="003D4CA3" w:rsidP="003D4CA3">
      <w:pPr>
        <w:pStyle w:val="BodyText"/>
      </w:pPr>
      <w:r>
        <w:t xml:space="preserve">            Vardas</w:t>
      </w:r>
    </w:p>
    <w:p w14:paraId="463AC335" w14:textId="77777777" w:rsidR="003D4CA3" w:rsidRDefault="003D4CA3" w:rsidP="003D4CA3">
      <w:pPr>
        <w:pStyle w:val="BodyText"/>
      </w:pPr>
      <w:r>
        <w:lastRenderedPageBreak/>
        <w:t xml:space="preserve">            &lt;input type="text" name="name" size="20px"/&gt;</w:t>
      </w:r>
    </w:p>
    <w:p w14:paraId="575FAF81" w14:textId="77777777" w:rsidR="003D4CA3" w:rsidRDefault="003D4CA3" w:rsidP="003D4CA3">
      <w:pPr>
        <w:pStyle w:val="BodyText"/>
      </w:pPr>
      <w:r>
        <w:t xml:space="preserve">            Komentaras</w:t>
      </w:r>
    </w:p>
    <w:p w14:paraId="0CDCCD3F" w14:textId="77777777" w:rsidR="003D4CA3" w:rsidRDefault="003D4CA3" w:rsidP="003D4CA3">
      <w:pPr>
        <w:pStyle w:val="BodyText"/>
      </w:pPr>
      <w:r>
        <w:t xml:space="preserve">            &lt;input type="text" name="message" size="20px"/&gt;</w:t>
      </w:r>
    </w:p>
    <w:p w14:paraId="0DBA9426" w14:textId="77777777" w:rsidR="003D4CA3" w:rsidRDefault="003D4CA3" w:rsidP="003D4CA3">
      <w:pPr>
        <w:pStyle w:val="BodyText"/>
      </w:pPr>
      <w:r>
        <w:t xml:space="preserve">            &lt;input type="submit" value="Siųsti"/&gt;</w:t>
      </w:r>
      <w:r>
        <w:tab/>
      </w:r>
      <w:r>
        <w:tab/>
      </w:r>
      <w:r>
        <w:tab/>
      </w:r>
      <w:r>
        <w:tab/>
      </w:r>
      <w:r>
        <w:tab/>
      </w:r>
    </w:p>
    <w:p w14:paraId="49D23A5D" w14:textId="77777777" w:rsidR="003D4CA3" w:rsidRDefault="003D4CA3" w:rsidP="003D4CA3">
      <w:pPr>
        <w:pStyle w:val="BodyText"/>
      </w:pPr>
      <w:r>
        <w:t xml:space="preserve">        &lt;/form&gt;</w:t>
      </w:r>
      <w:r>
        <w:tab/>
      </w:r>
    </w:p>
    <w:p w14:paraId="2115E358" w14:textId="77777777" w:rsidR="003D4CA3" w:rsidRDefault="003D4CA3" w:rsidP="003D4CA3">
      <w:pPr>
        <w:pStyle w:val="BodyText"/>
      </w:pPr>
      <w:r>
        <w:t xml:space="preserve">        &lt;hr&gt;</w:t>
      </w:r>
    </w:p>
    <w:p w14:paraId="5FBF6D7A" w14:textId="77777777" w:rsidR="003D4CA3" w:rsidRDefault="003D4CA3" w:rsidP="003D4CA3">
      <w:pPr>
        <w:pStyle w:val="BodyText"/>
      </w:pPr>
      <w:r>
        <w:t xml:space="preserve">        &lt;div&gt;</w:t>
      </w:r>
    </w:p>
    <w:p w14:paraId="4DD7B83D" w14:textId="77777777" w:rsidR="003D4CA3" w:rsidRDefault="003D4CA3" w:rsidP="003D4CA3">
      <w:pPr>
        <w:pStyle w:val="BodyText"/>
      </w:pPr>
      <w:r>
        <w:t xml:space="preserve">            &lt;c:if test="${not empty msg}"&gt;</w:t>
      </w:r>
    </w:p>
    <w:p w14:paraId="67C3CA9C" w14:textId="77777777" w:rsidR="003D4CA3" w:rsidRDefault="003D4CA3" w:rsidP="003D4CA3">
      <w:pPr>
        <w:pStyle w:val="BodyText"/>
      </w:pPr>
      <w:r>
        <w:t xml:space="preserve">                &lt;jsp:getProperty name="msg" property="name"/&gt;:</w:t>
      </w:r>
    </w:p>
    <w:p w14:paraId="5D40A354" w14:textId="77777777" w:rsidR="003D4CA3" w:rsidRDefault="003D4CA3" w:rsidP="003D4CA3">
      <w:pPr>
        <w:pStyle w:val="BodyText"/>
      </w:pPr>
      <w:r>
        <w:t xml:space="preserve">                &lt;jsp:getProperty name="msg" property="msg"/&gt;</w:t>
      </w:r>
    </w:p>
    <w:p w14:paraId="13C6B37F" w14:textId="77777777" w:rsidR="003D4CA3" w:rsidRDefault="003D4CA3" w:rsidP="003D4CA3">
      <w:pPr>
        <w:pStyle w:val="BodyText"/>
      </w:pPr>
      <w:r>
        <w:t xml:space="preserve">            &lt;/c:if&gt;</w:t>
      </w:r>
    </w:p>
    <w:p w14:paraId="48E0CAC8" w14:textId="77777777" w:rsidR="003D4CA3" w:rsidRDefault="003D4CA3" w:rsidP="003D4CA3">
      <w:pPr>
        <w:pStyle w:val="BodyText"/>
      </w:pPr>
      <w:r>
        <w:t xml:space="preserve">        &lt;/div&gt;</w:t>
      </w:r>
    </w:p>
    <w:p w14:paraId="72D0249C" w14:textId="77777777" w:rsidR="003D4CA3" w:rsidRDefault="003D4CA3" w:rsidP="003D4CA3">
      <w:pPr>
        <w:pStyle w:val="BodyText"/>
      </w:pPr>
      <w:r>
        <w:t xml:space="preserve">        &lt;hr&gt;</w:t>
      </w:r>
    </w:p>
    <w:p w14:paraId="3619593A" w14:textId="77777777" w:rsidR="003D4CA3" w:rsidRDefault="003D4CA3" w:rsidP="003D4CA3">
      <w:pPr>
        <w:pStyle w:val="BodyText"/>
      </w:pPr>
      <w:r>
        <w:t xml:space="preserve">        &lt;div align="center"&gt;</w:t>
      </w:r>
    </w:p>
    <w:p w14:paraId="0580D6EC" w14:textId="77777777" w:rsidR="003D4CA3" w:rsidRDefault="003D4CA3" w:rsidP="003D4CA3">
      <w:pPr>
        <w:pStyle w:val="BodyText"/>
      </w:pPr>
      <w:r>
        <w:t xml:space="preserve">            &lt;table id="messageTable"&gt;</w:t>
      </w:r>
    </w:p>
    <w:p w14:paraId="3AC1CED6" w14:textId="77777777" w:rsidR="003D4CA3" w:rsidRDefault="003D4CA3" w:rsidP="003D4CA3">
      <w:pPr>
        <w:pStyle w:val="BodyText"/>
      </w:pPr>
      <w:r>
        <w:t xml:space="preserve">                &lt;tr&gt;</w:t>
      </w:r>
    </w:p>
    <w:p w14:paraId="3828BCF0" w14:textId="77777777" w:rsidR="003D4CA3" w:rsidRDefault="003D4CA3" w:rsidP="003D4CA3">
      <w:pPr>
        <w:pStyle w:val="BodyText"/>
      </w:pPr>
      <w:r>
        <w:t xml:space="preserve">                    &lt;th&gt;ID&lt;/th&gt;</w:t>
      </w:r>
    </w:p>
    <w:p w14:paraId="0DE50AD3" w14:textId="77777777" w:rsidR="003D4CA3" w:rsidRDefault="003D4CA3" w:rsidP="003D4CA3">
      <w:pPr>
        <w:pStyle w:val="BodyText"/>
      </w:pPr>
      <w:r>
        <w:t xml:space="preserve">                    &lt;th&gt;Vardas&lt;/th&gt;</w:t>
      </w:r>
    </w:p>
    <w:p w14:paraId="26DCE6A5" w14:textId="77777777" w:rsidR="003D4CA3" w:rsidRDefault="003D4CA3" w:rsidP="003D4CA3">
      <w:pPr>
        <w:pStyle w:val="BodyText"/>
      </w:pPr>
      <w:r>
        <w:t xml:space="preserve">                    &lt;th&gt;Komentaras&lt;/th&gt;</w:t>
      </w:r>
    </w:p>
    <w:p w14:paraId="0388FEF1" w14:textId="77777777" w:rsidR="003D4CA3" w:rsidRDefault="003D4CA3" w:rsidP="003D4CA3">
      <w:pPr>
        <w:pStyle w:val="BodyText"/>
      </w:pPr>
      <w:r>
        <w:t xml:space="preserve">                    &lt;th&gt;Data&lt;/th&gt;</w:t>
      </w:r>
    </w:p>
    <w:p w14:paraId="39A92377" w14:textId="77777777" w:rsidR="003D4CA3" w:rsidRDefault="003D4CA3" w:rsidP="003D4CA3">
      <w:pPr>
        <w:pStyle w:val="BodyText"/>
      </w:pPr>
      <w:r>
        <w:t xml:space="preserve">                &lt;/tr&gt;</w:t>
      </w:r>
    </w:p>
    <w:p w14:paraId="28C263C0" w14:textId="77777777" w:rsidR="003D4CA3" w:rsidRDefault="003D4CA3" w:rsidP="003D4CA3">
      <w:pPr>
        <w:pStyle w:val="BodyText"/>
      </w:pPr>
      <w:r>
        <w:t xml:space="preserve">                &lt;c:if test="${not empty msg_list}"&gt;</w:t>
      </w:r>
    </w:p>
    <w:p w14:paraId="44797638" w14:textId="77777777" w:rsidR="003D4CA3" w:rsidRDefault="003D4CA3" w:rsidP="003D4CA3">
      <w:pPr>
        <w:pStyle w:val="BodyText"/>
      </w:pPr>
      <w:r>
        <w:t xml:space="preserve">                    &lt;c:forEach var="m" items="${msg_list}"&gt;</w:t>
      </w:r>
    </w:p>
    <w:p w14:paraId="02B92866" w14:textId="77777777" w:rsidR="003D4CA3" w:rsidRDefault="003D4CA3" w:rsidP="003D4CA3">
      <w:pPr>
        <w:pStyle w:val="BodyText"/>
      </w:pPr>
      <w:r>
        <w:t xml:space="preserve">                        &lt;tr&gt;</w:t>
      </w:r>
    </w:p>
    <w:p w14:paraId="144F93AB" w14:textId="77777777" w:rsidR="003D4CA3" w:rsidRDefault="003D4CA3" w:rsidP="003D4CA3">
      <w:pPr>
        <w:pStyle w:val="BodyText"/>
      </w:pPr>
      <w:r>
        <w:t xml:space="preserve">                            &lt;td&gt;${m.id}&amp;nbsp;&amp;nbsp;&lt;/td&gt; </w:t>
      </w:r>
    </w:p>
    <w:p w14:paraId="4BE0CCF5" w14:textId="77777777" w:rsidR="003D4CA3" w:rsidRDefault="003D4CA3" w:rsidP="003D4CA3">
      <w:pPr>
        <w:pStyle w:val="BodyText"/>
      </w:pPr>
      <w:r>
        <w:t xml:space="preserve">                            &lt;td&gt;${m.name}&amp;nbsp;&amp;nbsp;&lt;/td&gt; </w:t>
      </w:r>
    </w:p>
    <w:p w14:paraId="0A23A893" w14:textId="77777777" w:rsidR="003D4CA3" w:rsidRDefault="003D4CA3" w:rsidP="003D4CA3">
      <w:pPr>
        <w:pStyle w:val="BodyText"/>
      </w:pPr>
      <w:r>
        <w:t xml:space="preserve">                            &lt;td&gt;${m.message}&amp;nbsp;&amp;nbsp;&lt;/td&gt; </w:t>
      </w:r>
    </w:p>
    <w:p w14:paraId="1506D384" w14:textId="77777777" w:rsidR="003D4CA3" w:rsidRDefault="003D4CA3" w:rsidP="003D4CA3">
      <w:pPr>
        <w:pStyle w:val="BodyText"/>
      </w:pPr>
      <w:r>
        <w:t xml:space="preserve">                            &lt;td&gt;${m.time}&amp;nbsp;&amp;nbsp;&lt;/td&gt; </w:t>
      </w:r>
    </w:p>
    <w:p w14:paraId="41ED26B3" w14:textId="77777777" w:rsidR="003D4CA3" w:rsidRDefault="003D4CA3" w:rsidP="003D4CA3">
      <w:pPr>
        <w:pStyle w:val="BodyText"/>
      </w:pPr>
      <w:r>
        <w:t xml:space="preserve">                        &lt;/tr&gt; </w:t>
      </w:r>
    </w:p>
    <w:p w14:paraId="41F28043" w14:textId="77777777" w:rsidR="003D4CA3" w:rsidRDefault="003D4CA3" w:rsidP="003D4CA3">
      <w:pPr>
        <w:pStyle w:val="BodyText"/>
      </w:pPr>
    </w:p>
    <w:p w14:paraId="0F2F5F03" w14:textId="77777777" w:rsidR="003D4CA3" w:rsidRDefault="003D4CA3" w:rsidP="003D4CA3">
      <w:pPr>
        <w:pStyle w:val="BodyText"/>
      </w:pPr>
      <w:r>
        <w:t xml:space="preserve">                    &lt;/c:forEach&gt;</w:t>
      </w:r>
    </w:p>
    <w:p w14:paraId="275CB34F" w14:textId="77777777" w:rsidR="003D4CA3" w:rsidRDefault="003D4CA3" w:rsidP="003D4CA3">
      <w:pPr>
        <w:pStyle w:val="BodyText"/>
      </w:pPr>
      <w:r>
        <w:lastRenderedPageBreak/>
        <w:t xml:space="preserve">                &lt;/c:if&gt;</w:t>
      </w:r>
    </w:p>
    <w:p w14:paraId="2A57A089" w14:textId="77777777" w:rsidR="003D4CA3" w:rsidRDefault="003D4CA3" w:rsidP="003D4CA3">
      <w:pPr>
        <w:pStyle w:val="BodyText"/>
      </w:pPr>
      <w:r>
        <w:t xml:space="preserve">            &lt;/table&gt;</w:t>
      </w:r>
    </w:p>
    <w:p w14:paraId="7EB68281" w14:textId="77777777" w:rsidR="003D4CA3" w:rsidRDefault="003D4CA3" w:rsidP="003D4CA3">
      <w:pPr>
        <w:pStyle w:val="BodyText"/>
      </w:pPr>
      <w:r>
        <w:t xml:space="preserve">        &lt;/div&gt;</w:t>
      </w:r>
    </w:p>
    <w:p w14:paraId="3AB98DCB" w14:textId="77777777" w:rsidR="003D4CA3" w:rsidRDefault="003D4CA3" w:rsidP="003D4CA3">
      <w:pPr>
        <w:pStyle w:val="BodyText"/>
      </w:pPr>
      <w:r>
        <w:t xml:space="preserve">    &lt;/body&gt;</w:t>
      </w:r>
      <w:r>
        <w:tab/>
      </w:r>
    </w:p>
    <w:p w14:paraId="7EE2A940" w14:textId="7B817331" w:rsidR="003D4CA3" w:rsidRPr="003D4CA3" w:rsidRDefault="003D4CA3" w:rsidP="003D4CA3">
      <w:pPr>
        <w:pStyle w:val="BodyText"/>
      </w:pPr>
      <w:r>
        <w:t>&lt;/html&gt;</w:t>
      </w:r>
    </w:p>
    <w:p w14:paraId="2407D10B" w14:textId="77777777" w:rsidR="003D4CA3" w:rsidRPr="003D4CA3" w:rsidRDefault="003D4CA3" w:rsidP="003D4CA3">
      <w:pPr>
        <w:pStyle w:val="BodyText"/>
      </w:pPr>
    </w:p>
    <w:p w14:paraId="48DF2465" w14:textId="77777777" w:rsidR="004C3480" w:rsidRDefault="005A0ECA">
      <w:pPr>
        <w:pStyle w:val="Heading1"/>
      </w:pPr>
      <w:r>
        <w:t>Rezultatų apibendrinimas</w:t>
      </w:r>
    </w:p>
    <w:p w14:paraId="338418D8" w14:textId="316183DE" w:rsidR="004C3480" w:rsidRDefault="003D4CA3" w:rsidP="003D4CA3">
      <w:pPr>
        <w:pStyle w:val="BodyText"/>
        <w:ind w:firstLine="360"/>
      </w:pPr>
      <w:r>
        <w:t xml:space="preserve">Šio laboratorinio darbo metu buvo susipažinta su Java programavimo įrankiais, kurie skirti palengvinti įmonių sistemų kūrimo darbą, tai yra JavaServer Pages, Servlet ir Java Persistance. </w:t>
      </w:r>
      <w:r w:rsidR="00ED32CF">
        <w:t>Šie įrankiai suteikia lengvesnį sistemos išplečiamumą, gerą dinamiškumą kuriant vartotojo sąsają bei patogesnį duomenų bazės valdymą.</w:t>
      </w:r>
    </w:p>
    <w:sectPr w:rsidR="004C3480">
      <w:headerReference w:type="even" r:id="rId12"/>
      <w:headerReference w:type="default" r:id="rId13"/>
      <w:type w:val="continuous"/>
      <w:pgSz w:w="11907" w:h="16840" w:code="9"/>
      <w:pgMar w:top="1440" w:right="1797" w:bottom="1440" w:left="1797" w:header="720" w:footer="958" w:gutter="0"/>
      <w:pgNumType w:start="1"/>
      <w:cols w:space="24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5E57D" w14:textId="77777777" w:rsidR="00F27B8D" w:rsidRDefault="00F27B8D">
      <w:r>
        <w:separator/>
      </w:r>
    </w:p>
  </w:endnote>
  <w:endnote w:type="continuationSeparator" w:id="0">
    <w:p w14:paraId="5102DEAE" w14:textId="77777777" w:rsidR="00F27B8D" w:rsidRDefault="00F27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2110F" w14:textId="77777777" w:rsidR="004C3480" w:rsidRDefault="004C348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61EBE">
      <w:rPr>
        <w:rStyle w:val="PageNumber"/>
        <w:noProof/>
      </w:rPr>
      <w:t>2</w:t>
    </w:r>
    <w:r>
      <w:rPr>
        <w:rStyle w:val="PageNumber"/>
      </w:rPr>
      <w:fldChar w:fldCharType="end"/>
    </w:r>
  </w:p>
  <w:p w14:paraId="5CB54A1C" w14:textId="77777777" w:rsidR="004C3480" w:rsidRDefault="004C3480">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A7766" w14:textId="77777777" w:rsidR="004C3480" w:rsidRDefault="004C348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61EBE">
      <w:rPr>
        <w:rStyle w:val="PageNumber"/>
        <w:noProof/>
      </w:rPr>
      <w:t>3</w:t>
    </w:r>
    <w:r>
      <w:rPr>
        <w:rStyle w:val="PageNumber"/>
      </w:rPr>
      <w:fldChar w:fldCharType="end"/>
    </w:r>
  </w:p>
  <w:p w14:paraId="53D36563" w14:textId="77777777" w:rsidR="004C3480" w:rsidRDefault="004C3480">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C9A8B" w14:textId="77777777" w:rsidR="004C3480" w:rsidRDefault="008D46AA">
    <w:pPr>
      <w:pStyle w:val="Footer"/>
    </w:pPr>
    <w:r>
      <w:rPr>
        <w:noProof/>
      </w:rPr>
      <mc:AlternateContent>
        <mc:Choice Requires="wps">
          <w:drawing>
            <wp:anchor distT="0" distB="0" distL="114300" distR="114300" simplePos="0" relativeHeight="251659776" behindDoc="1" locked="1" layoutInCell="0" allowOverlap="1" wp14:anchorId="1D47B3D0" wp14:editId="62CA0296">
              <wp:simplePos x="0" y="0"/>
              <wp:positionH relativeFrom="page">
                <wp:posOffset>457200</wp:posOffset>
              </wp:positionH>
              <wp:positionV relativeFrom="page">
                <wp:posOffset>8839200</wp:posOffset>
              </wp:positionV>
              <wp:extent cx="6858000" cy="304800"/>
              <wp:effectExtent l="0" t="0" r="0" b="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xtLst>
                        <a:ext uri="{91240B29-F687-4F45-9708-019B960494DF}">
                          <a14:hiddenLine xmlns:a14="http://schemas.microsoft.com/office/drawing/2010/main" w="3175">
                            <a:solidFill>
                              <a:srgbClr val="FFFF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D3DAA" id="Rectangle 9" o:spid="_x0000_s1026" style="position:absolute;margin-left:36pt;margin-top:696pt;width:540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" o:allowincell="f" fillcolor="#c8c8c8" stroked="f" strokecolor="white" strokeweight=".25pt">
              <w10:wrap anchorx="page" anchory="page"/>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89B65" w14:textId="77777777" w:rsidR="00F27B8D" w:rsidRDefault="00F27B8D">
      <w:r>
        <w:separator/>
      </w:r>
    </w:p>
  </w:footnote>
  <w:footnote w:type="continuationSeparator" w:id="0">
    <w:p w14:paraId="40A012AB" w14:textId="77777777" w:rsidR="00F27B8D" w:rsidRDefault="00F27B8D">
      <w:r>
        <w:separator/>
      </w:r>
    </w:p>
  </w:footnote>
  <w:footnote w:type="continuationNotice" w:id="1">
    <w:p w14:paraId="0770022A" w14:textId="77777777" w:rsidR="00F27B8D" w:rsidRDefault="00F27B8D">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0A35C" w14:textId="77777777" w:rsidR="004C3480" w:rsidRDefault="008D46AA">
    <w:pPr>
      <w:pStyle w:val="Header"/>
    </w:pPr>
    <w:r>
      <w:rPr>
        <w:noProof/>
      </w:rPr>
      <mc:AlternateContent>
        <mc:Choice Requires="wps">
          <w:drawing>
            <wp:anchor distT="0" distB="0" distL="114300" distR="114300" simplePos="0" relativeHeight="251654656" behindDoc="0" locked="1" layoutInCell="0" allowOverlap="1" wp14:anchorId="5B25FE3D" wp14:editId="5B9750E3">
              <wp:simplePos x="0" y="0"/>
              <wp:positionH relativeFrom="page">
                <wp:posOffset>457200</wp:posOffset>
              </wp:positionH>
              <wp:positionV relativeFrom="page">
                <wp:posOffset>1207770</wp:posOffset>
              </wp:positionV>
              <wp:extent cx="6858000" cy="304800"/>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775AB0" id="Rectangle 3" o:spid="_x0000_s1026" style="position:absolute;margin-left:36pt;margin-top:95.1pt;width:540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5680" behindDoc="0" locked="1" layoutInCell="0" allowOverlap="1" wp14:anchorId="5706EF6D" wp14:editId="401C1611">
              <wp:simplePos x="0" y="0"/>
              <wp:positionH relativeFrom="page">
                <wp:posOffset>1844040</wp:posOffset>
              </wp:positionH>
              <wp:positionV relativeFrom="page">
                <wp:posOffset>381000</wp:posOffset>
              </wp:positionV>
              <wp:extent cx="106680" cy="99060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7AA7E732" w14:textId="77777777" w:rsidR="004C3480" w:rsidRDefault="004C3480">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165D6A32" w14:textId="77777777" w:rsidR="004C3480" w:rsidRDefault="004C348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6EF6D" id="Rectangle 4" o:spid="_x0000_s1026" style="position:absolute;left:0;text-align:left;margin-left:145.2pt;margin-top:30pt;width:8.4pt;height:7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" o:allowincell="f" filled="f" stroked="f" strokecolor="white" strokeweight="6pt">
              <v:textbox inset="0,0,0,0">
                <w:txbxContent>
                  <w:p w14:paraId="7AA7E732" w14:textId="77777777" w:rsidR="004C3480" w:rsidRDefault="004C3480">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165D6A32" w14:textId="77777777" w:rsidR="004C3480" w:rsidRDefault="004C3480"/>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7B3BE" w14:textId="77777777" w:rsidR="004C3480" w:rsidRDefault="008D46AA">
    <w:pPr>
      <w:pStyle w:val="Header"/>
    </w:pPr>
    <w:r>
      <w:rPr>
        <w:noProof/>
      </w:rPr>
      <w:drawing>
        <wp:inline distT="0" distB="0" distL="0" distR="0" wp14:anchorId="1087727B" wp14:editId="373F862A">
          <wp:extent cx="1127760" cy="617220"/>
          <wp:effectExtent l="0" t="0" r="0" b="0"/>
          <wp:docPr id="1" name="Picture 1" descr="if-Kompiuteriu_kate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Kompiuteriu_kated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617220"/>
                  </a:xfrm>
                  <a:prstGeom prst="rect">
                    <a:avLst/>
                  </a:prstGeom>
                  <a:noFill/>
                  <a:ln>
                    <a:noFill/>
                  </a:ln>
                </pic:spPr>
              </pic:pic>
            </a:graphicData>
          </a:graphic>
        </wp:inline>
      </w:drawing>
    </w:r>
    <w:r>
      <w:rPr>
        <w:noProof/>
      </w:rPr>
      <mc:AlternateContent>
        <mc:Choice Requires="wps">
          <w:drawing>
            <wp:anchor distT="0" distB="0" distL="114300" distR="114300" simplePos="0" relativeHeight="251658752" behindDoc="1" locked="1" layoutInCell="0" allowOverlap="1" wp14:anchorId="1B0ADCEA" wp14:editId="0AC9C6D1">
              <wp:simplePos x="0" y="0"/>
              <wp:positionH relativeFrom="page">
                <wp:posOffset>443865</wp:posOffset>
              </wp:positionH>
              <wp:positionV relativeFrom="page">
                <wp:posOffset>3989070</wp:posOffset>
              </wp:positionV>
              <wp:extent cx="7010400" cy="609600"/>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0C24FA38" w14:textId="77777777" w:rsidR="004C3480" w:rsidRDefault="004C3480">
                          <w:pPr>
                            <w:rPr>
                              <w:spacing w:val="500"/>
                            </w:rPr>
                          </w:pPr>
                          <w:r>
                            <w:rPr>
                              <w:spacing w:val="1040"/>
                              <w:sz w:val="60"/>
                            </w:rPr>
                            <w:t>.........</w:t>
                          </w:r>
                          <w:r>
                            <w:rPr>
                              <w:sz w:val="6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ADCEA" id="Rectangle 7" o:spid="_x0000_s1027" style="position:absolute;left:0;text-align:left;margin-left:34.95pt;margin-top:314.1pt;width:552pt;height:4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" o:allowincell="f" filled="f" stroked="f" strokecolor="white" strokeweight=".25pt">
              <v:textbox inset="0,0,0,0">
                <w:txbxContent>
                  <w:p w14:paraId="0C24FA38" w14:textId="77777777" w:rsidR="004C3480" w:rsidRDefault="004C3480">
                    <w:pPr>
                      <w:rPr>
                        <w:spacing w:val="500"/>
                      </w:rPr>
                    </w:pPr>
                    <w:r>
                      <w:rPr>
                        <w:spacing w:val="1040"/>
                        <w:sz w:val="60"/>
                      </w:rPr>
                      <w:t>.........</w:t>
                    </w:r>
                    <w:r>
                      <w:rPr>
                        <w:sz w:val="60"/>
                      </w:rPr>
                      <w:t>.</w:t>
                    </w:r>
                  </w:p>
                </w:txbxContent>
              </v:textbox>
              <w10:wrap anchorx="page" anchory="page"/>
              <w10:anchorlock/>
            </v:rect>
          </w:pict>
        </mc:Fallback>
      </mc:AlternateContent>
    </w:r>
    <w:r>
      <w:rPr>
        <w:noProof/>
      </w:rPr>
      <mc:AlternateContent>
        <mc:Choice Requires="wps">
          <w:drawing>
            <wp:anchor distT="0" distB="0" distL="114300" distR="114300" simplePos="0" relativeHeight="251657728" behindDoc="1" locked="1" layoutInCell="0" allowOverlap="1" wp14:anchorId="79DCF02D" wp14:editId="2BF6EDA7">
              <wp:simplePos x="0" y="0"/>
              <wp:positionH relativeFrom="page">
                <wp:posOffset>457200</wp:posOffset>
              </wp:positionH>
              <wp:positionV relativeFrom="page">
                <wp:posOffset>1245870</wp:posOffset>
              </wp:positionV>
              <wp:extent cx="6858000" cy="30480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956481" id="Rectangle 6" o:spid="_x0000_s1026" style="position:absolute;margin-left:36pt;margin-top:98.1pt;width:540pt;height:2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" o:allowincell="f" fillcolor="#c8c8c8" stroked="f" strokecolor="#e5e5e5">
              <w10:wrap anchorx="page" anchory="page"/>
              <w10:anchorlock/>
            </v:rect>
          </w:pict>
        </mc:Fallback>
      </mc:AlternateContent>
    </w:r>
    <w:r>
      <w:rPr>
        <w:noProof/>
      </w:rPr>
      <mc:AlternateContent>
        <mc:Choice Requires="wps">
          <w:drawing>
            <wp:anchor distT="0" distB="0" distL="114300" distR="114300" simplePos="0" relativeHeight="251656704" behindDoc="1" locked="1" layoutInCell="0" allowOverlap="1" wp14:anchorId="3B07EA86" wp14:editId="39BCDBC4">
              <wp:simplePos x="0" y="0"/>
              <wp:positionH relativeFrom="page">
                <wp:posOffset>2266950</wp:posOffset>
              </wp:positionH>
              <wp:positionV relativeFrom="page">
                <wp:posOffset>365760</wp:posOffset>
              </wp:positionV>
              <wp:extent cx="106680" cy="83820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723E07E7" w14:textId="77777777" w:rsidR="004C3480" w:rsidRDefault="004C3480">
                          <w:pPr>
                            <w:spacing w:line="130" w:lineRule="exact"/>
                            <w:ind w:left="2"/>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07EA86" id="Rectangle 5" o:spid="_x0000_s1028" style="position:absolute;left:0;text-align:left;margin-left:178.5pt;margin-top:28.8pt;width:8.4pt;height:6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" o:allowincell="f" filled="f" stroked="f" strokecolor="white" strokeweight="6pt">
              <v:textbox inset="0,0,0,0">
                <w:txbxContent>
                  <w:p w14:paraId="723E07E7" w14:textId="77777777" w:rsidR="004C3480" w:rsidRDefault="004C3480">
                    <w:pPr>
                      <w:spacing w:line="130" w:lineRule="exact"/>
                      <w:ind w:left="2"/>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txbxContent>
              </v:textbox>
              <w10:wrap anchorx="page" anchory="page"/>
              <w10:anchorlock/>
            </v:rect>
          </w:pict>
        </mc:Fallback>
      </mc:AlternateContent>
    </w:r>
    <w:r w:rsidR="004C3480">
      <w:t xml:space="preserve">       </w:t>
    </w:r>
    <w:r w:rsidR="004C3480">
      <w:rPr>
        <w:b/>
        <w:sz w:val="24"/>
      </w:rPr>
      <w:t>KAUNO TECHNOLOGIJOS UNIVERSITETAS</w:t>
    </w:r>
  </w:p>
  <w:p w14:paraId="04374D6E" w14:textId="77777777" w:rsidR="004C3480" w:rsidRDefault="004C3480">
    <w:pPr>
      <w:pStyle w:val="Header"/>
      <w:rPr>
        <w:b/>
      </w:rPr>
    </w:pPr>
    <w:r>
      <w:t xml:space="preserve">                                           </w:t>
    </w:r>
    <w:r w:rsidR="00761EBE">
      <w:t xml:space="preserve">        </w:t>
    </w:r>
    <w:r>
      <w:t xml:space="preserve">  </w:t>
    </w:r>
    <w:r>
      <w:rPr>
        <w:b/>
      </w:rPr>
      <w:t>INFORMATIKOS FAKULTETAS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0EFDE" w14:textId="77777777" w:rsidR="004C3480" w:rsidRDefault="008D46AA">
    <w:pPr>
      <w:pStyle w:val="Header"/>
    </w:pPr>
    <w:r>
      <w:rPr>
        <w:noProof/>
      </w:rPr>
      <mc:AlternateContent>
        <mc:Choice Requires="wps">
          <w:drawing>
            <wp:anchor distT="0" distB="0" distL="114300" distR="114300" simplePos="0" relativeHeight="251660800" behindDoc="1" locked="1" layoutInCell="0" allowOverlap="1" wp14:anchorId="7AD20E07" wp14:editId="67712511">
              <wp:simplePos x="0" y="0"/>
              <wp:positionH relativeFrom="page">
                <wp:posOffset>5303520</wp:posOffset>
              </wp:positionH>
              <wp:positionV relativeFrom="page">
                <wp:posOffset>822960</wp:posOffset>
              </wp:positionV>
              <wp:extent cx="1371600" cy="762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D69680" id="Rectangle 11" o:spid="_x0000_s1026" style="position:absolute;margin-left:417.6pt;margin-top:64.8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" o:allowincell="f" fillcolor="#c8c8c8" strokecolor="white" strokeweight="2.5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DA523" w14:textId="77777777" w:rsidR="004C3480" w:rsidRDefault="004C3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15:restartNumberingAfterBreak="0">
    <w:nsid w:val="3FE72F5D"/>
    <w:multiLevelType w:val="singleLevel"/>
    <w:tmpl w:val="8CF41354"/>
    <w:lvl w:ilvl="0">
      <w:start w:val="1"/>
      <w:numFmt w:val="none"/>
      <w:lvlText w:val=""/>
      <w:legacy w:legacy="1" w:legacySpace="0" w:legacyIndent="0"/>
      <w:lvlJc w:val="left"/>
    </w:lvl>
  </w:abstractNum>
  <w:abstractNum w:abstractNumId="4" w15:restartNumberingAfterBreak="0">
    <w:nsid w:val="471A63F1"/>
    <w:multiLevelType w:val="singleLevel"/>
    <w:tmpl w:val="C25CBB00"/>
    <w:lvl w:ilvl="0">
      <w:start w:val="1"/>
      <w:numFmt w:val="none"/>
      <w:lvlText w:val=""/>
      <w:legacy w:legacy="1" w:legacySpace="0" w:legacyIndent="0"/>
      <w:lvlJc w:val="left"/>
    </w:lvl>
  </w:abstractNum>
  <w:abstractNum w:abstractNumId="5" w15:restartNumberingAfterBreak="0">
    <w:nsid w:val="473043F4"/>
    <w:multiLevelType w:val="singleLevel"/>
    <w:tmpl w:val="687A89DA"/>
    <w:lvl w:ilvl="0">
      <w:start w:val="1"/>
      <w:numFmt w:val="none"/>
      <w:lvlText w:val=""/>
      <w:legacy w:legacy="1" w:legacySpace="0" w:legacyIndent="0"/>
      <w:lvlJc w:val="left"/>
    </w:lvl>
  </w:abstractNum>
  <w:abstractNum w:abstractNumId="6" w15:restartNumberingAfterBreak="0">
    <w:nsid w:val="5041072A"/>
    <w:multiLevelType w:val="hybridMultilevel"/>
    <w:tmpl w:val="1902B9C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7" w15:restartNumberingAfterBreak="0">
    <w:nsid w:val="5B0B6BB8"/>
    <w:multiLevelType w:val="singleLevel"/>
    <w:tmpl w:val="697AEFB4"/>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8" w15:restartNumberingAfterBreak="0">
    <w:nsid w:val="5BD246A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6336DAA"/>
    <w:multiLevelType w:val="singleLevel"/>
    <w:tmpl w:val="697AEFB4"/>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10"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11" w15:restartNumberingAfterBreak="0">
    <w:nsid w:val="6E5B6AD7"/>
    <w:multiLevelType w:val="hybridMultilevel"/>
    <w:tmpl w:val="1C263814"/>
    <w:lvl w:ilvl="0" w:tplc="CA76AE8A">
      <w:start w:val="1"/>
      <w:numFmt w:val="decimal"/>
      <w:lvlText w:val="%1."/>
      <w:lvlJc w:val="left"/>
      <w:pPr>
        <w:tabs>
          <w:tab w:val="num" w:pos="1800"/>
        </w:tabs>
        <w:ind w:left="1800" w:hanging="360"/>
      </w:pPr>
    </w:lvl>
    <w:lvl w:ilvl="1" w:tplc="69F2EF8A" w:tentative="1">
      <w:start w:val="1"/>
      <w:numFmt w:val="lowerLetter"/>
      <w:lvlText w:val="%2."/>
      <w:lvlJc w:val="left"/>
      <w:pPr>
        <w:tabs>
          <w:tab w:val="num" w:pos="2520"/>
        </w:tabs>
        <w:ind w:left="2520" w:hanging="360"/>
      </w:pPr>
    </w:lvl>
    <w:lvl w:ilvl="2" w:tplc="44DC35E2" w:tentative="1">
      <w:start w:val="1"/>
      <w:numFmt w:val="lowerRoman"/>
      <w:lvlText w:val="%3."/>
      <w:lvlJc w:val="right"/>
      <w:pPr>
        <w:tabs>
          <w:tab w:val="num" w:pos="3240"/>
        </w:tabs>
        <w:ind w:left="3240" w:hanging="180"/>
      </w:pPr>
    </w:lvl>
    <w:lvl w:ilvl="3" w:tplc="A29826F6" w:tentative="1">
      <w:start w:val="1"/>
      <w:numFmt w:val="decimal"/>
      <w:lvlText w:val="%4."/>
      <w:lvlJc w:val="left"/>
      <w:pPr>
        <w:tabs>
          <w:tab w:val="num" w:pos="3960"/>
        </w:tabs>
        <w:ind w:left="3960" w:hanging="360"/>
      </w:pPr>
    </w:lvl>
    <w:lvl w:ilvl="4" w:tplc="19FC254C" w:tentative="1">
      <w:start w:val="1"/>
      <w:numFmt w:val="lowerLetter"/>
      <w:lvlText w:val="%5."/>
      <w:lvlJc w:val="left"/>
      <w:pPr>
        <w:tabs>
          <w:tab w:val="num" w:pos="4680"/>
        </w:tabs>
        <w:ind w:left="4680" w:hanging="360"/>
      </w:pPr>
    </w:lvl>
    <w:lvl w:ilvl="5" w:tplc="3AE828A2" w:tentative="1">
      <w:start w:val="1"/>
      <w:numFmt w:val="lowerRoman"/>
      <w:lvlText w:val="%6."/>
      <w:lvlJc w:val="right"/>
      <w:pPr>
        <w:tabs>
          <w:tab w:val="num" w:pos="5400"/>
        </w:tabs>
        <w:ind w:left="5400" w:hanging="180"/>
      </w:pPr>
    </w:lvl>
    <w:lvl w:ilvl="6" w:tplc="267E2BA2" w:tentative="1">
      <w:start w:val="1"/>
      <w:numFmt w:val="decimal"/>
      <w:lvlText w:val="%7."/>
      <w:lvlJc w:val="left"/>
      <w:pPr>
        <w:tabs>
          <w:tab w:val="num" w:pos="6120"/>
        </w:tabs>
        <w:ind w:left="6120" w:hanging="360"/>
      </w:pPr>
    </w:lvl>
    <w:lvl w:ilvl="7" w:tplc="2CE24F18" w:tentative="1">
      <w:start w:val="1"/>
      <w:numFmt w:val="lowerLetter"/>
      <w:lvlText w:val="%8."/>
      <w:lvlJc w:val="left"/>
      <w:pPr>
        <w:tabs>
          <w:tab w:val="num" w:pos="6840"/>
        </w:tabs>
        <w:ind w:left="6840" w:hanging="360"/>
      </w:pPr>
    </w:lvl>
    <w:lvl w:ilvl="8" w:tplc="AF2CB3F6" w:tentative="1">
      <w:start w:val="1"/>
      <w:numFmt w:val="lowerRoman"/>
      <w:lvlText w:val="%9."/>
      <w:lvlJc w:val="right"/>
      <w:pPr>
        <w:tabs>
          <w:tab w:val="num" w:pos="7560"/>
        </w:tabs>
        <w:ind w:left="7560" w:hanging="180"/>
      </w:pPr>
    </w:lvl>
  </w:abstractNum>
  <w:abstractNum w:abstractNumId="12" w15:restartNumberingAfterBreak="0">
    <w:nsid w:val="74A76F65"/>
    <w:multiLevelType w:val="singleLevel"/>
    <w:tmpl w:val="86F87C5E"/>
    <w:lvl w:ilvl="0">
      <w:start w:val="1"/>
      <w:numFmt w:val="none"/>
      <w:lvlText w:val=""/>
      <w:legacy w:legacy="1" w:legacySpace="0" w:legacyIndent="0"/>
      <w:lvlJc w:val="left"/>
    </w:lvl>
  </w:abstractNum>
  <w:abstractNum w:abstractNumId="13" w15:restartNumberingAfterBreak="0">
    <w:nsid w:val="7A1E25BB"/>
    <w:multiLevelType w:val="singleLevel"/>
    <w:tmpl w:val="679E99EE"/>
    <w:lvl w:ilvl="0">
      <w:start w:val="1"/>
      <w:numFmt w:val="decimal"/>
      <w:lvlText w:val="[%1]"/>
      <w:lvlJc w:val="left"/>
      <w:pPr>
        <w:tabs>
          <w:tab w:val="num" w:pos="1800"/>
        </w:tabs>
        <w:ind w:left="1800" w:hanging="360"/>
      </w:pPr>
      <w:rPr>
        <w:rFonts w:ascii="Times New Roman" w:hAnsi="Times New Roman" w:hint="default"/>
        <w:b/>
        <w:i w:val="0"/>
        <w:sz w:val="18"/>
      </w:rPr>
    </w:lvl>
  </w:abstractNum>
  <w:num w:numId="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2"/>
  </w:num>
  <w:num w:numId="3">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1"/>
  </w:num>
  <w:num w:numId="7">
    <w:abstractNumId w:val="4"/>
  </w:num>
  <w:num w:numId="8">
    <w:abstractNumId w:val="3"/>
  </w:num>
  <w:num w:numId="9">
    <w:abstractNumId w:val="12"/>
  </w:num>
  <w:num w:numId="10">
    <w:abstractNumId w:val="5"/>
  </w:num>
  <w:num w:numId="11">
    <w:abstractNumId w:val="10"/>
  </w:num>
  <w:num w:numId="12">
    <w:abstractNumId w:val="10"/>
    <w:lvlOverride w:ilvl="0">
      <w:lvl w:ilvl="0">
        <w:start w:val="1"/>
        <w:numFmt w:val="decimal"/>
        <w:lvlText w:val="%1."/>
        <w:legacy w:legacy="1" w:legacySpace="0" w:legacyIndent="360"/>
        <w:lvlJc w:val="left"/>
        <w:pPr>
          <w:ind w:left="1800" w:hanging="360"/>
        </w:pPr>
      </w:lvl>
    </w:lvlOverride>
  </w:num>
  <w:num w:numId="13">
    <w:abstractNumId w:val="10"/>
    <w:lvlOverride w:ilvl="0">
      <w:lvl w:ilvl="0">
        <w:start w:val="1"/>
        <w:numFmt w:val="decimal"/>
        <w:lvlText w:val="%1."/>
        <w:legacy w:legacy="1" w:legacySpace="0" w:legacyIndent="360"/>
        <w:lvlJc w:val="left"/>
        <w:pPr>
          <w:ind w:left="2160" w:hanging="360"/>
        </w:pPr>
      </w:lvl>
    </w:lvlOverride>
  </w:num>
  <w:num w:numId="14">
    <w:abstractNumId w:val="10"/>
    <w:lvlOverride w:ilvl="0">
      <w:lvl w:ilvl="0">
        <w:start w:val="1"/>
        <w:numFmt w:val="decimal"/>
        <w:lvlText w:val="%1."/>
        <w:legacy w:legacy="1" w:legacySpace="0" w:legacyIndent="360"/>
        <w:lvlJc w:val="left"/>
        <w:pPr>
          <w:ind w:left="2520" w:hanging="360"/>
        </w:pPr>
      </w:lvl>
    </w:lvlOverride>
  </w:num>
  <w:num w:numId="15">
    <w:abstractNumId w:val="10"/>
    <w:lvlOverride w:ilvl="0">
      <w:lvl w:ilvl="0">
        <w:start w:val="1"/>
        <w:numFmt w:val="decimal"/>
        <w:lvlText w:val="%1."/>
        <w:legacy w:legacy="1" w:legacySpace="0" w:legacyIndent="360"/>
        <w:lvlJc w:val="left"/>
        <w:pPr>
          <w:ind w:left="2880" w:hanging="360"/>
        </w:pPr>
      </w:lvl>
    </w:lvlOverride>
  </w:num>
  <w:num w:numId="16">
    <w:abstractNumId w:val="7"/>
  </w:num>
  <w:num w:numId="17">
    <w:abstractNumId w:val="11"/>
  </w:num>
  <w:num w:numId="18">
    <w:abstractNumId w:val="9"/>
  </w:num>
  <w:num w:numId="19">
    <w:abstractNumId w:val="13"/>
  </w:num>
  <w:num w:numId="20">
    <w:abstractNumId w:val="8"/>
  </w:num>
  <w:num w:numId="21">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360"/>
  <w:hyphenationZone w:val="396"/>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F7"/>
    <w:rsid w:val="00011613"/>
    <w:rsid w:val="00046FD1"/>
    <w:rsid w:val="00047C4D"/>
    <w:rsid w:val="000A6AB2"/>
    <w:rsid w:val="00145441"/>
    <w:rsid w:val="00202E1C"/>
    <w:rsid w:val="00275041"/>
    <w:rsid w:val="00287712"/>
    <w:rsid w:val="00296A7E"/>
    <w:rsid w:val="002A4788"/>
    <w:rsid w:val="002A4F1C"/>
    <w:rsid w:val="003D4CA3"/>
    <w:rsid w:val="004B7D66"/>
    <w:rsid w:val="004C071E"/>
    <w:rsid w:val="004C3480"/>
    <w:rsid w:val="00527EBA"/>
    <w:rsid w:val="005A0ECA"/>
    <w:rsid w:val="005B135E"/>
    <w:rsid w:val="006427CB"/>
    <w:rsid w:val="00761EBE"/>
    <w:rsid w:val="00770221"/>
    <w:rsid w:val="00776AA2"/>
    <w:rsid w:val="00790588"/>
    <w:rsid w:val="0079186E"/>
    <w:rsid w:val="00830049"/>
    <w:rsid w:val="0089571F"/>
    <w:rsid w:val="008C52A2"/>
    <w:rsid w:val="008D46AA"/>
    <w:rsid w:val="00915C80"/>
    <w:rsid w:val="0092013A"/>
    <w:rsid w:val="0096530B"/>
    <w:rsid w:val="00A31DF7"/>
    <w:rsid w:val="00A42531"/>
    <w:rsid w:val="00A91113"/>
    <w:rsid w:val="00AB6700"/>
    <w:rsid w:val="00B90901"/>
    <w:rsid w:val="00C131F7"/>
    <w:rsid w:val="00C57933"/>
    <w:rsid w:val="00D93811"/>
    <w:rsid w:val="00E47446"/>
    <w:rsid w:val="00ED32CF"/>
    <w:rsid w:val="00EF616C"/>
    <w:rsid w:val="00F169FF"/>
    <w:rsid w:val="00F27413"/>
    <w:rsid w:val="00F27B8D"/>
    <w:rsid w:val="00F52D73"/>
    <w:rsid w:val="00F77320"/>
    <w:rsid w:val="00FC1EA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4:docId w14:val="3A1EAF38"/>
  <w15:docId w15:val="{89DC6857-FBE0-425C-9313-B8FB6284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lang w:val="lt-LT"/>
    </w:rPr>
  </w:style>
  <w:style w:type="paragraph" w:styleId="Heading1">
    <w:name w:val="heading 1"/>
    <w:basedOn w:val="HeadingBase"/>
    <w:next w:val="BodyText"/>
    <w:qFormat/>
    <w:pPr>
      <w:shd w:val="pct10" w:color="auto" w:fill="auto"/>
      <w:spacing w:before="220" w:after="220" w:line="280" w:lineRule="atLeast"/>
      <w:ind w:firstLine="1080"/>
      <w:outlineLvl w:val="0"/>
    </w:pPr>
    <w:rPr>
      <w:b/>
      <w:spacing w:val="-10"/>
      <w:sz w:val="24"/>
    </w:rPr>
  </w:style>
  <w:style w:type="paragraph" w:styleId="Heading2">
    <w:name w:val="heading 2"/>
    <w:basedOn w:val="HeadingBase"/>
    <w:next w:val="BodyText"/>
    <w:qFormat/>
    <w:pPr>
      <w:outlineLvl w:val="1"/>
    </w:pPr>
    <w:rPr>
      <w:b/>
    </w:rPr>
  </w:style>
  <w:style w:type="paragraph" w:styleId="Heading3">
    <w:name w:val="heading 3"/>
    <w:basedOn w:val="HeadingBase"/>
    <w:next w:val="BodyText"/>
    <w:qFormat/>
    <w:pPr>
      <w:outlineLvl w:val="2"/>
    </w:pPr>
  </w:style>
  <w:style w:type="paragraph" w:styleId="Heading4">
    <w:name w:val="heading 4"/>
    <w:basedOn w:val="HeadingBase"/>
    <w:next w:val="BodyText"/>
    <w:qFormat/>
    <w:pPr>
      <w:outlineLvl w:val="3"/>
    </w:pPr>
    <w:rPr>
      <w:b/>
      <w:sz w:val="18"/>
    </w:rPr>
  </w:style>
  <w:style w:type="paragraph" w:styleId="Heading5">
    <w:name w:val="heading 5"/>
    <w:basedOn w:val="HeadingBase"/>
    <w:next w:val="BodyText"/>
    <w:qFormat/>
    <w:pPr>
      <w:spacing w:before="220" w:after="220"/>
      <w:outlineLvl w:val="4"/>
    </w:pPr>
    <w:rPr>
      <w:rFonts w:ascii="Times New Roman" w:hAnsi="Times New Roman"/>
      <w:i/>
      <w:sz w:val="20"/>
    </w:rPr>
  </w:style>
  <w:style w:type="paragraph" w:styleId="Heading6">
    <w:name w:val="heading 6"/>
    <w:basedOn w:val="HeadingBase"/>
    <w:next w:val="BodyText"/>
    <w:qFormat/>
    <w:pPr>
      <w:outlineLvl w:val="5"/>
    </w:pPr>
    <w:rPr>
      <w:rFonts w:ascii="Times New Roman" w:hAnsi="Times New Roman"/>
      <w:i/>
      <w:sz w:val="20"/>
    </w:rPr>
  </w:style>
  <w:style w:type="paragraph" w:styleId="Heading7">
    <w:name w:val="heading 7"/>
    <w:basedOn w:val="HeadingBase"/>
    <w:next w:val="BodyText"/>
    <w:qFormat/>
    <w:pPr>
      <w:outlineLvl w:val="6"/>
    </w:pPr>
    <w:rPr>
      <w:rFonts w:ascii="Times New Roman" w:hAnsi="Times New Roman"/>
      <w:sz w:val="20"/>
    </w:rPr>
  </w:style>
  <w:style w:type="paragraph" w:styleId="Heading8">
    <w:name w:val="heading 8"/>
    <w:basedOn w:val="HeadingBase"/>
    <w:next w:val="BodyText"/>
    <w:qFormat/>
    <w:pPr>
      <w:outlineLvl w:val="7"/>
    </w:pPr>
    <w:rPr>
      <w:i/>
      <w:sz w:val="18"/>
    </w:rPr>
  </w:style>
  <w:style w:type="paragraph" w:styleId="Heading9">
    <w:name w:val="heading 9"/>
    <w:basedOn w:val="HeadingBase"/>
    <w:next w:val="BodyText"/>
    <w:qFormat/>
    <w:pPr>
      <w:outlineLvl w:val="8"/>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sz w:val="22"/>
    </w:rPr>
  </w:style>
  <w:style w:type="paragraph" w:styleId="BodyText">
    <w:name w:val="Body Text"/>
    <w:basedOn w:val="Normal"/>
    <w:semiHidden/>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Picture"/>
    <w:next w:val="BodyText"/>
    <w:qFormat/>
    <w:pPr>
      <w:spacing w:before="60" w:after="220" w:line="220" w:lineRule="atLeast"/>
      <w:ind w:left="1800"/>
      <w:jc w:val="right"/>
    </w:pPr>
    <w:rPr>
      <w:i/>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emiHidden/>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emiHidden/>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semiHidden/>
    <w:rPr>
      <w:sz w:val="18"/>
    </w:rPr>
  </w:style>
  <w:style w:type="paragraph" w:styleId="List">
    <w:name w:val="List"/>
    <w:basedOn w:val="BodyText"/>
    <w:semiHidden/>
    <w:pPr>
      <w:ind w:left="1440" w:hanging="360"/>
    </w:pPr>
  </w:style>
  <w:style w:type="paragraph" w:styleId="ListBullet">
    <w:name w:val="List Bullet"/>
    <w:basedOn w:val="List"/>
    <w:semiHidden/>
    <w:pPr>
      <w:numPr>
        <w:numId w:val="1"/>
      </w:numPr>
      <w:ind w:right="720"/>
    </w:pPr>
  </w:style>
  <w:style w:type="paragraph" w:styleId="ListNumber">
    <w:name w:val="List Number"/>
    <w:basedOn w:val="List"/>
    <w:semiHidden/>
    <w:pPr>
      <w:ind w:left="1800" w:right="720"/>
    </w:pPr>
  </w:style>
  <w:style w:type="paragraph" w:styleId="MacroText">
    <w:name w:val="macro"/>
    <w:basedOn w:val="Normal"/>
    <w:semiHidden/>
    <w:rPr>
      <w:rFonts w:ascii="Courier New" w:hAnsi="Courier New"/>
    </w:rPr>
  </w:style>
  <w:style w:type="character" w:styleId="PageNumber">
    <w:name w:val="page number"/>
    <w:semiHidden/>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semiHidden/>
    <w:pPr>
      <w:ind w:left="1440"/>
    </w:pPr>
  </w:style>
  <w:style w:type="paragraph" w:styleId="Subtitle">
    <w:name w:val="Subtitle"/>
    <w:basedOn w:val="Title"/>
    <w:next w:val="BodyText"/>
    <w:qFormat/>
    <w:pPr>
      <w:spacing w:before="0" w:after="160" w:line="400" w:lineRule="atLeast"/>
    </w:pPr>
    <w:rPr>
      <w:i/>
      <w:spacing w:val="-14"/>
      <w:sz w:val="34"/>
    </w:rPr>
  </w:style>
  <w:style w:type="paragraph" w:styleId="Title">
    <w:name w:val="Title"/>
    <w:basedOn w:val="HeadingBase"/>
    <w:next w:val="Subtitle"/>
    <w:qFormat/>
    <w:pPr>
      <w:spacing w:before="660" w:after="400" w:line="540" w:lineRule="atLeast"/>
      <w:ind w:right="2160"/>
    </w:pPr>
    <w:rPr>
      <w:rFonts w:ascii="Times New Roman" w:hAnsi="Times New Roman"/>
      <w:spacing w:val="-40"/>
      <w:sz w:val="60"/>
    </w:rPr>
  </w:style>
  <w:style w:type="paragraph" w:styleId="ListNumber5">
    <w:name w:val="List Number 5"/>
    <w:basedOn w:val="ListNumber"/>
    <w:semiHidden/>
    <w:pPr>
      <w:ind w:left="3240"/>
    </w:pPr>
  </w:style>
  <w:style w:type="paragraph" w:styleId="ListNumber4">
    <w:name w:val="List Number 4"/>
    <w:basedOn w:val="ListNumber"/>
    <w:semiHidden/>
    <w:pPr>
      <w:ind w:left="2880"/>
    </w:pPr>
  </w:style>
  <w:style w:type="paragraph" w:styleId="ListNumber3">
    <w:name w:val="List Number 3"/>
    <w:basedOn w:val="ListNumber"/>
    <w:semiHidden/>
    <w:pPr>
      <w:ind w:left="2520"/>
    </w:pPr>
  </w:style>
  <w:style w:type="paragraph" w:styleId="ListBullet5">
    <w:name w:val="List Bullet 5"/>
    <w:basedOn w:val="ListBullet"/>
    <w:semiHidden/>
    <w:pPr>
      <w:ind w:left="3240"/>
    </w:pPr>
  </w:style>
  <w:style w:type="paragraph" w:styleId="ListBullet4">
    <w:name w:val="List Bullet 4"/>
    <w:basedOn w:val="ListBullet"/>
    <w:semiHidden/>
    <w:pPr>
      <w:ind w:left="2880"/>
    </w:pPr>
  </w:style>
  <w:style w:type="paragraph" w:styleId="ListBullet3">
    <w:name w:val="List Bullet 3"/>
    <w:basedOn w:val="ListBullet"/>
    <w:semiHidden/>
    <w:pPr>
      <w:ind w:left="2520"/>
    </w:pPr>
  </w:style>
  <w:style w:type="paragraph" w:styleId="ListBullet2">
    <w:name w:val="List Bullet 2"/>
    <w:basedOn w:val="ListBullet"/>
    <w:semiHidden/>
    <w:pPr>
      <w:ind w:left="2160"/>
    </w:pPr>
  </w:style>
  <w:style w:type="paragraph" w:styleId="List5">
    <w:name w:val="List 5"/>
    <w:basedOn w:val="List"/>
    <w:semiHidden/>
    <w:pPr>
      <w:ind w:left="2880"/>
    </w:pPr>
  </w:style>
  <w:style w:type="paragraph" w:styleId="List4">
    <w:name w:val="List 4"/>
    <w:basedOn w:val="List"/>
    <w:semiHidden/>
    <w:pPr>
      <w:ind w:left="2520"/>
    </w:pPr>
  </w:style>
  <w:style w:type="paragraph" w:styleId="List3">
    <w:name w:val="List 3"/>
    <w:basedOn w:val="List"/>
    <w:semiHidden/>
    <w:pPr>
      <w:ind w:left="2160"/>
    </w:pPr>
  </w:style>
  <w:style w:type="paragraph" w:styleId="List2">
    <w:name w:val="List 2"/>
    <w:basedOn w:val="List"/>
    <w:semiHidden/>
    <w:pPr>
      <w:ind w:left="1800"/>
    </w:pPr>
  </w:style>
  <w:style w:type="character" w:styleId="Emphasis">
    <w:name w:val="Emphasis"/>
    <w:qFormat/>
    <w:rPr>
      <w:rFonts w:ascii="Arial" w:hAnsi="Arial"/>
      <w:b/>
      <w:spacing w:val="-4"/>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semiHidden/>
    <w:pPr>
      <w:ind w:left="2160"/>
    </w:pPr>
  </w:style>
  <w:style w:type="paragraph" w:styleId="ListContinue">
    <w:name w:val="List Continue"/>
    <w:basedOn w:val="List"/>
    <w:semiHidden/>
    <w:pPr>
      <w:ind w:left="1800" w:firstLine="0"/>
    </w:pPr>
  </w:style>
  <w:style w:type="paragraph" w:styleId="ListContinue2">
    <w:name w:val="List Continue 2"/>
    <w:basedOn w:val="ListContinue"/>
    <w:semiHidden/>
    <w:pPr>
      <w:ind w:left="2160"/>
    </w:pPr>
  </w:style>
  <w:style w:type="paragraph" w:styleId="ListContinue3">
    <w:name w:val="List Continue 3"/>
    <w:basedOn w:val="ListContinue"/>
    <w:semiHidden/>
    <w:pPr>
      <w:ind w:left="2520"/>
    </w:pPr>
  </w:style>
  <w:style w:type="paragraph" w:styleId="ListContinue4">
    <w:name w:val="List Continue 4"/>
    <w:basedOn w:val="ListContinue"/>
    <w:semiHidden/>
    <w:pPr>
      <w:ind w:left="2880"/>
    </w:pPr>
  </w:style>
  <w:style w:type="paragraph" w:styleId="ListContinue5">
    <w:name w:val="List Continue 5"/>
    <w:basedOn w:val="ListContinue"/>
    <w:semiHidden/>
    <w:pPr>
      <w:ind w:left="3240"/>
    </w:pPr>
  </w:style>
  <w:style w:type="paragraph" w:styleId="NormalIndent">
    <w:name w:val="Normal Indent"/>
    <w:basedOn w:val="Normal"/>
    <w:semiHidden/>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spacing w:before="120"/>
      <w:ind w:left="1434" w:hanging="357"/>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semiHidden/>
    <w:pPr>
      <w:keepLines/>
      <w:tabs>
        <w:tab w:val="left" w:pos="3600"/>
        <w:tab w:val="left" w:pos="4680"/>
      </w:tabs>
      <w:spacing w:after="120" w:line="280" w:lineRule="exact"/>
      <w:ind w:right="2160" w:hanging="1080"/>
    </w:pPr>
    <w:rPr>
      <w:rFonts w:ascii="Arial" w:hAnsi="Arial"/>
      <w:sz w:val="22"/>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PlainText">
    <w:name w:val="Plain Text"/>
    <w:basedOn w:val="Normal"/>
    <w:semiHidden/>
    <w:pPr>
      <w:jc w:val="left"/>
    </w:pPr>
    <w:rPr>
      <w:rFonts w:ascii="Courier New" w:hAnsi="Courier New"/>
      <w:sz w:val="16"/>
      <w:lang w:val="en-US"/>
    </w:rPr>
  </w:style>
  <w:style w:type="paragraph" w:customStyle="1" w:styleId="MacroText1">
    <w:name w:val="Macro Text1"/>
    <w:basedOn w:val="BodyText"/>
    <w:rPr>
      <w:rFonts w:ascii="Courier New" w:hAnsi="Courier New"/>
    </w:rPr>
  </w:style>
  <w:style w:type="paragraph" w:styleId="BalloonText">
    <w:name w:val="Balloon Text"/>
    <w:basedOn w:val="Normal"/>
    <w:link w:val="BalloonTextChar"/>
    <w:uiPriority w:val="99"/>
    <w:semiHidden/>
    <w:unhideWhenUsed/>
    <w:rsid w:val="000116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613"/>
    <w:rPr>
      <w:rFonts w:ascii="Segoe UI" w:hAnsi="Segoe UI" w:cs="Segoe UI"/>
      <w:sz w:val="18"/>
      <w:szCs w:val="18"/>
      <w:lang w:val="lt-LT"/>
    </w:rPr>
  </w:style>
  <w:style w:type="paragraph" w:styleId="ListParagraph">
    <w:name w:val="List Paragraph"/>
    <w:basedOn w:val="Normal"/>
    <w:uiPriority w:val="34"/>
    <w:qFormat/>
    <w:rsid w:val="00F77320"/>
    <w:pPr>
      <w:ind w:left="720"/>
      <w:contextualSpacing/>
    </w:pPr>
    <w:rPr>
      <w:sz w:val="24"/>
      <w:szCs w:val="24"/>
      <w:lang w:val="en-GB"/>
    </w:rPr>
  </w:style>
  <w:style w:type="character" w:styleId="UnresolvedMention">
    <w:name w:val="Unresolved Mention"/>
    <w:basedOn w:val="DefaultParagraphFont"/>
    <w:uiPriority w:val="99"/>
    <w:semiHidden/>
    <w:unhideWhenUsed/>
    <w:rsid w:val="003D4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41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nius\AppData\Local\Temp\Ataskaitos_pvz.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Ataskaitos_pvz.dot</Template>
  <TotalTime>122</TotalTime>
  <Pages>13</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Contemporary Report</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creator>Liutkevičius Agnius</dc:creator>
  <cp:lastModifiedBy>Igis</cp:lastModifiedBy>
  <cp:revision>4</cp:revision>
  <cp:lastPrinted>2000-02-25T09:25:00Z</cp:lastPrinted>
  <dcterms:created xsi:type="dcterms:W3CDTF">2019-09-02T10:17:00Z</dcterms:created>
  <dcterms:modified xsi:type="dcterms:W3CDTF">2019-11-04T20:50:00Z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