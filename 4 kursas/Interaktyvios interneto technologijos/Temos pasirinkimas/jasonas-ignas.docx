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CA67" w14:textId="77777777" w:rsidR="00F25A7D" w:rsidRPr="00A9633B" w:rsidRDefault="002C2E75" w:rsidP="00AB498D">
      <w:pPr>
        <w:pStyle w:val="Heading1"/>
        <w:rPr>
          <w:rFonts w:ascii="Times New Roman" w:hAnsi="Times New Roman" w:cs="Times New Roman"/>
          <w:sz w:val="32"/>
          <w:szCs w:val="32"/>
          <w:lang w:val="lt-LT"/>
        </w:rPr>
      </w:pPr>
      <w:r w:rsidRPr="00A9633B">
        <w:rPr>
          <w:rFonts w:ascii="Times New Roman" w:hAnsi="Times New Roman" w:cs="Times New Roman"/>
          <w:sz w:val="32"/>
          <w:szCs w:val="32"/>
          <w:lang w:val="lt-LT"/>
        </w:rPr>
        <w:t>T120B168 Interaktyvios interneto technologijos</w:t>
      </w:r>
    </w:p>
    <w:p w14:paraId="7CD29B12" w14:textId="77777777" w:rsidR="00AB498D" w:rsidRDefault="00AB498D" w:rsidP="00424EA8">
      <w:pPr>
        <w:spacing w:line="36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6403"/>
      </w:tblGrid>
      <w:tr w:rsidR="005B7039" w:rsidRPr="00A9633B" w14:paraId="531E37D5" w14:textId="77777777" w:rsidTr="009244BE">
        <w:trPr>
          <w:tblCellSpacing w:w="42" w:type="dxa"/>
        </w:trPr>
        <w:tc>
          <w:tcPr>
            <w:tcW w:w="2901" w:type="dxa"/>
          </w:tcPr>
          <w:p w14:paraId="3693F095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Vardas Pavardė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-1259979288"/>
              <w:lock w:val="sdtLocked"/>
              <w:placeholder>
                <w:docPart w:val="64635A703E46497294F2E16906391514"/>
              </w:placeholder>
              <w:text/>
            </w:sdtPr>
            <w:sdtEndPr/>
            <w:sdtContent>
              <w:p w14:paraId="64816575" w14:textId="77777777" w:rsidR="002C2E75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Ignas Jasonas</w:t>
                </w:r>
              </w:p>
            </w:sdtContent>
          </w:sdt>
        </w:tc>
      </w:tr>
      <w:tr w:rsidR="005B7039" w:rsidRPr="00A9633B" w14:paraId="4C94EF11" w14:textId="77777777" w:rsidTr="009244BE">
        <w:trPr>
          <w:tblCellSpacing w:w="42" w:type="dxa"/>
        </w:trPr>
        <w:tc>
          <w:tcPr>
            <w:tcW w:w="2901" w:type="dxa"/>
          </w:tcPr>
          <w:p w14:paraId="4950C9A9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Grupė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p w14:paraId="3B5525B9" w14:textId="77777777" w:rsidR="002C2E75" w:rsidRPr="00A9633B" w:rsidRDefault="00360494" w:rsidP="00424EA8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  <w:sdt>
              <w:sdtPr>
                <w:rPr>
                  <w:rFonts w:ascii="Times New Roman" w:hAnsi="Times New Roman" w:cs="Times New Roman"/>
                  <w:color w:val="404040" w:themeColor="text1" w:themeTint="BF"/>
                  <w:sz w:val="24"/>
                  <w:szCs w:val="24"/>
                  <w:lang w:val="lt-LT"/>
                </w:rPr>
                <w:id w:val="-2082441514"/>
                <w:lock w:val="sdtLocked"/>
                <w:placeholder>
                  <w:docPart w:val="670FA0F44427411788CB17E9A57AEDF2"/>
                </w:placeholder>
                <w:showingPlcHdr/>
                <w:text/>
              </w:sdtPr>
              <w:sdtEndPr/>
              <w:sdtContent>
                <w:r w:rsidR="00D1148B" w:rsidRPr="00A9633B">
                  <w:rPr>
                    <w:rStyle w:val="PlaceholderText"/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</w:rPr>
                  <w:t>IF</w:t>
                </w:r>
                <w:r w:rsidR="00A9633B">
                  <w:rPr>
                    <w:rStyle w:val="PlaceholderText"/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</w:rPr>
                  <w:t>-</w:t>
                </w:r>
              </w:sdtContent>
            </w:sdt>
            <w:r w:rsidR="00FF0502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t>6/6</w:t>
            </w:r>
          </w:p>
        </w:tc>
      </w:tr>
      <w:tr w:rsidR="005B7039" w:rsidRPr="00A9633B" w14:paraId="0AABF710" w14:textId="77777777" w:rsidTr="009244BE">
        <w:trPr>
          <w:tblCellSpacing w:w="42" w:type="dxa"/>
        </w:trPr>
        <w:tc>
          <w:tcPr>
            <w:tcW w:w="2901" w:type="dxa"/>
          </w:tcPr>
          <w:p w14:paraId="08A4363F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Darbo pavadinimas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1305343891"/>
              <w:lock w:val="sdtLocked"/>
              <w:placeholder>
                <w:docPart w:val="4EC5C393B81E46EC9C63597279E53E99"/>
              </w:placeholder>
              <w:text/>
            </w:sdtPr>
            <w:sdtEndPr/>
            <w:sdtContent>
              <w:p w14:paraId="1EC1C4EA" w14:textId="77777777" w:rsidR="002C2E75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Purify World</w:t>
                </w:r>
              </w:p>
            </w:sdtContent>
          </w:sdt>
        </w:tc>
      </w:tr>
      <w:tr w:rsidR="005B7039" w:rsidRPr="00A9633B" w14:paraId="4534022C" w14:textId="77777777" w:rsidTr="009244BE">
        <w:trPr>
          <w:trHeight w:val="686"/>
          <w:tblCellSpacing w:w="42" w:type="dxa"/>
        </w:trPr>
        <w:tc>
          <w:tcPr>
            <w:tcW w:w="2901" w:type="dxa"/>
          </w:tcPr>
          <w:p w14:paraId="0231E12E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Darbo</w:t>
            </w:r>
            <w:r w:rsidR="00310C14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 xml:space="preserve"> aprašas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  <w:r w:rsidR="00AB498D" w:rsidRPr="00A9633B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  <w:lang w:val="lt-LT"/>
              </w:rPr>
              <w:t>*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477963256"/>
              <w:lock w:val="sdtLocked"/>
              <w:placeholder>
                <w:docPart w:val="8CF9FFC9E74147898DA5AE50A8E6AEB7"/>
              </w:placeholder>
              <w:text w:multiLine="1"/>
            </w:sdtPr>
            <w:sdtEndPr/>
            <w:sdtContent>
              <w:p w14:paraId="4E98564F" w14:textId="77777777" w:rsidR="002C2E75" w:rsidRPr="00A9633B" w:rsidRDefault="00FF0502" w:rsidP="00424EA8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Purify World – internetinė platforma, skirta kelti viešai prienamą informaciją apie užterštų vietų pasaulyje lokacij</w:t>
                </w:r>
                <w:r w:rsidR="001B2C92"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ą</w:t>
                </w: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 xml:space="preserve">, jų valymo progresą, taip skatinant prisidėti prie </w:t>
                </w:r>
                <w:r w:rsidR="001B2C92"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gamtos saugojimo.</w:t>
                </w:r>
              </w:p>
            </w:sdtContent>
          </w:sdt>
        </w:tc>
      </w:tr>
      <w:tr w:rsidR="005B7039" w:rsidRPr="00A9633B" w14:paraId="55E4B89D" w14:textId="77777777" w:rsidTr="009244BE">
        <w:trPr>
          <w:trHeight w:val="1665"/>
          <w:tblCellSpacing w:w="42" w:type="dxa"/>
        </w:trPr>
        <w:tc>
          <w:tcPr>
            <w:tcW w:w="2901" w:type="dxa"/>
          </w:tcPr>
          <w:p w14:paraId="77442AEC" w14:textId="77777777" w:rsidR="002C2E75" w:rsidRPr="00A9633B" w:rsidRDefault="002C2E75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Atsiskaitymų grafikas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</w:p>
        </w:tc>
        <w:tc>
          <w:tcPr>
            <w:tcW w:w="6585" w:type="dxa"/>
          </w:tcPr>
          <w:p w14:paraId="0D2F90E1" w14:textId="77777777" w:rsidR="00310C14" w:rsidRPr="00A9633B" w:rsidRDefault="00310C14" w:rsidP="00424EA8">
            <w:pPr>
              <w:numPr>
                <w:ilvl w:val="0"/>
                <w:numId w:val="1"/>
              </w:numPr>
              <w:tabs>
                <w:tab w:val="clear" w:pos="720"/>
                <w:tab w:val="num" w:pos="304"/>
              </w:tabs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Temos pasirinkimas ir registracija - rugsėjo 2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3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d.</w:t>
            </w:r>
          </w:p>
          <w:p w14:paraId="74D5C600" w14:textId="77777777" w:rsidR="00310C14" w:rsidRPr="00A9633B" w:rsidRDefault="00310C14" w:rsidP="00424EA8">
            <w:pPr>
              <w:numPr>
                <w:ilvl w:val="0"/>
                <w:numId w:val="1"/>
              </w:numPr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Pradinė ataskaitos versija </w:t>
            </w:r>
            <w:r w:rsidR="0034384D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–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lapkričio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4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d.</w:t>
            </w:r>
          </w:p>
          <w:p w14:paraId="4819EC07" w14:textId="77777777" w:rsidR="00310C14" w:rsidRPr="00A9633B" w:rsidRDefault="00310C14" w:rsidP="00424EA8">
            <w:pPr>
              <w:numPr>
                <w:ilvl w:val="0"/>
                <w:numId w:val="1"/>
              </w:numPr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Galutinė ataskaitos versija - gruodžio 2</w:t>
            </w:r>
            <w:r w:rsidR="007E6790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0 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d.</w:t>
            </w:r>
          </w:p>
          <w:p w14:paraId="2580B677" w14:textId="77777777" w:rsidR="002C2E75" w:rsidRPr="00A9633B" w:rsidRDefault="00310C14" w:rsidP="00424EA8">
            <w:pPr>
              <w:numPr>
                <w:ilvl w:val="0"/>
                <w:numId w:val="1"/>
              </w:numPr>
              <w:spacing w:before="100" w:beforeAutospacing="1" w:line="360" w:lineRule="auto"/>
              <w:ind w:left="306" w:hanging="306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</w:pP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Individualaus darbo gynimas </w:t>
            </w:r>
            <w:r w:rsidR="00424EA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–</w:t>
            </w:r>
            <w:r w:rsidRPr="00A9633B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 xml:space="preserve"> sesija</w:t>
            </w:r>
            <w:r w:rsidR="00424EA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val="lt-LT" w:eastAsia="lt-LT"/>
              </w:rPr>
              <w:t>.</w:t>
            </w:r>
          </w:p>
        </w:tc>
      </w:tr>
      <w:tr w:rsidR="005B7039" w:rsidRPr="00A9633B" w14:paraId="1D4FC599" w14:textId="77777777" w:rsidTr="009244BE">
        <w:trPr>
          <w:tblCellSpacing w:w="42" w:type="dxa"/>
        </w:trPr>
        <w:tc>
          <w:tcPr>
            <w:tcW w:w="2901" w:type="dxa"/>
          </w:tcPr>
          <w:p w14:paraId="428B4084" w14:textId="77777777" w:rsidR="002C2E75" w:rsidRPr="00A9633B" w:rsidRDefault="00310C14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Komandos nariai</w:t>
            </w:r>
            <w:r w:rsid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 xml:space="preserve">, </w:t>
            </w: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 xml:space="preserve">jei </w:t>
            </w:r>
            <w:r w:rsid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yra</w:t>
            </w:r>
            <w:r w:rsidR="00AB498D"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:</w:t>
            </w:r>
          </w:p>
        </w:tc>
        <w:tc>
          <w:tcPr>
            <w:tcW w:w="6585" w:type="dxa"/>
          </w:tcPr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-1176723687"/>
              <w:lock w:val="sdtLocked"/>
              <w:placeholder>
                <w:docPart w:val="17E4E27CB4324131BA9AB2ABC34AC103"/>
              </w:placeholder>
              <w:text w:multiLine="1"/>
            </w:sdtPr>
            <w:sdtEndPr/>
            <w:sdtContent>
              <w:p w14:paraId="7336EDDA" w14:textId="77777777" w:rsidR="00310C14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Kitų komandos narių nėra</w:t>
                </w:r>
              </w:p>
            </w:sdtContent>
          </w:sdt>
        </w:tc>
      </w:tr>
    </w:tbl>
    <w:p w14:paraId="185C4CBC" w14:textId="77777777" w:rsidR="002C2E75" w:rsidRPr="00A9633B" w:rsidRDefault="002C2E75" w:rsidP="00424EA8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lt-LT"/>
        </w:rPr>
      </w:pPr>
    </w:p>
    <w:p w14:paraId="27F88D15" w14:textId="77777777" w:rsidR="00310C14" w:rsidRPr="00A9633B" w:rsidRDefault="00310C14" w:rsidP="00424EA8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lt-LT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4123"/>
      </w:tblGrid>
      <w:tr w:rsidR="005B7039" w:rsidRPr="00A9633B" w14:paraId="1D3F6243" w14:textId="77777777" w:rsidTr="00A9633B">
        <w:tc>
          <w:tcPr>
            <w:tcW w:w="5353" w:type="dxa"/>
          </w:tcPr>
          <w:p w14:paraId="05492EBB" w14:textId="77777777" w:rsidR="00A00084" w:rsidRPr="00A9633B" w:rsidRDefault="00A00084" w:rsidP="00424EA8">
            <w:pPr>
              <w:spacing w:line="360" w:lineRule="auto"/>
              <w:jc w:val="right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</w:p>
          <w:p w14:paraId="63927613" w14:textId="0695F7CD" w:rsidR="000E65FF" w:rsidRPr="00A9633B" w:rsidRDefault="000E65FF" w:rsidP="00424EA8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fldChar w:fldCharType="begin"/>
            </w: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nstrText xml:space="preserve"> SAVEDATE  \@ "yyyy.MM.dd"  \* MERGEFORMAT </w:instrText>
            </w: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fldChar w:fldCharType="separate"/>
            </w:r>
            <w:r w:rsidR="00360494">
              <w:rPr>
                <w:rFonts w:ascii="Times New Roman" w:hAnsi="Times New Roman" w:cs="Times New Roman"/>
                <w:noProof/>
                <w:color w:val="404040" w:themeColor="text1" w:themeTint="BF"/>
                <w:sz w:val="24"/>
                <w:szCs w:val="24"/>
                <w:lang w:val="lt-LT"/>
              </w:rPr>
              <w:t>2019.09.22</w:t>
            </w:r>
            <w:r w:rsidRPr="00A9633B"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fldChar w:fldCharType="end"/>
            </w:r>
          </w:p>
        </w:tc>
        <w:tc>
          <w:tcPr>
            <w:tcW w:w="4217" w:type="dxa"/>
          </w:tcPr>
          <w:p w14:paraId="04C8B54F" w14:textId="77777777" w:rsidR="00424EA8" w:rsidRPr="00A9633B" w:rsidRDefault="005B7039" w:rsidP="00424EA8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</w:pPr>
            <w:r w:rsidRPr="00A9633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  <w:lang w:val="lt-LT"/>
              </w:rPr>
              <w:t>Tvirtinu</w:t>
            </w:r>
          </w:p>
          <w:sdt>
            <w:sdtP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  <w:id w:val="517284069"/>
              <w:placeholder>
                <w:docPart w:val="510BE819C8FD48FDBCEDB0FE79EBC1CF"/>
              </w:placeholder>
              <w:text/>
            </w:sdtPr>
            <w:sdtEndPr/>
            <w:sdtContent>
              <w:p w14:paraId="22E05B96" w14:textId="77777777" w:rsidR="005B7039" w:rsidRPr="00A9633B" w:rsidRDefault="00FF0502" w:rsidP="00424EA8">
                <w:pPr>
                  <w:spacing w:line="360" w:lineRule="auto"/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</w:pPr>
                <w:r>
                  <w:rPr>
                    <w:rFonts w:ascii="Times New Roman" w:hAnsi="Times New Roman" w:cs="Times New Roman"/>
                    <w:color w:val="404040" w:themeColor="text1" w:themeTint="BF"/>
                    <w:sz w:val="24"/>
                    <w:szCs w:val="24"/>
                    <w:lang w:val="lt-LT"/>
                  </w:rPr>
                  <w:t>Ignas Jasonas</w:t>
                </w:r>
              </w:p>
            </w:sdtContent>
          </w:sdt>
          <w:p w14:paraId="142652B3" w14:textId="77777777" w:rsidR="005B7039" w:rsidRPr="00A9633B" w:rsidRDefault="005B7039" w:rsidP="00424EA8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  <w:lang w:val="lt-LT"/>
              </w:rPr>
            </w:pPr>
          </w:p>
        </w:tc>
      </w:tr>
    </w:tbl>
    <w:p w14:paraId="23A977E3" w14:textId="77777777" w:rsidR="005B7039" w:rsidRPr="00A9633B" w:rsidRDefault="005B7039">
      <w:pPr>
        <w:rPr>
          <w:rFonts w:ascii="Times New Roman" w:hAnsi="Times New Roman" w:cs="Times New Roman"/>
          <w:color w:val="404040" w:themeColor="text1" w:themeTint="BF"/>
          <w:lang w:val="lt-LT"/>
        </w:rPr>
      </w:pPr>
    </w:p>
    <w:sectPr w:rsidR="005B7039" w:rsidRPr="00A9633B" w:rsidSect="002C2E75">
      <w:pgSz w:w="11906" w:h="16838"/>
      <w:pgMar w:top="1418" w:right="1134" w:bottom="1418" w:left="1418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394F"/>
    <w:multiLevelType w:val="multilevel"/>
    <w:tmpl w:val="AF2A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02"/>
    <w:rsid w:val="000069EB"/>
    <w:rsid w:val="000E65FF"/>
    <w:rsid w:val="001B2C92"/>
    <w:rsid w:val="002C2E75"/>
    <w:rsid w:val="00310C14"/>
    <w:rsid w:val="0034384D"/>
    <w:rsid w:val="00360494"/>
    <w:rsid w:val="003D6359"/>
    <w:rsid w:val="00424EA8"/>
    <w:rsid w:val="004713A1"/>
    <w:rsid w:val="005B7039"/>
    <w:rsid w:val="007E6790"/>
    <w:rsid w:val="008575ED"/>
    <w:rsid w:val="009244BE"/>
    <w:rsid w:val="00A00084"/>
    <w:rsid w:val="00A9633B"/>
    <w:rsid w:val="00AB498D"/>
    <w:rsid w:val="00D1148B"/>
    <w:rsid w:val="00E71AD8"/>
    <w:rsid w:val="00F25A7D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784B"/>
  <w15:docId w15:val="{C7B7F573-CF2C-45C4-A9FD-518615B4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C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MediumGrid1-Accent3">
    <w:name w:val="Medium Grid 1 Accent 3"/>
    <w:basedOn w:val="TableNormal"/>
    <w:uiPriority w:val="67"/>
    <w:rsid w:val="000069E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0069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9EB"/>
    <w:rPr>
      <w:rFonts w:ascii="Tahoma" w:hAnsi="Tahoma" w:cs="Tahoma"/>
      <w:sz w:val="16"/>
      <w:szCs w:val="16"/>
      <w:lang w:val="en-US"/>
    </w:rPr>
  </w:style>
  <w:style w:type="paragraph" w:styleId="Revision">
    <w:name w:val="Revision"/>
    <w:hidden/>
    <w:uiPriority w:val="99"/>
    <w:semiHidden/>
    <w:rsid w:val="0034384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esoftas\Downloads\T120B168%20temos%20pasirinkimas-rudu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635A703E46497294F2E16906391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35752-F735-45DF-87E9-AB96C838F021}"/>
      </w:docPartPr>
      <w:docPartBody>
        <w:p w:rsidR="00B76723" w:rsidRDefault="002F6766">
          <w:pPr>
            <w:pStyle w:val="64635A703E46497294F2E16906391514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Vardenis Pavardenis</w:t>
          </w:r>
        </w:p>
      </w:docPartBody>
    </w:docPart>
    <w:docPart>
      <w:docPartPr>
        <w:name w:val="670FA0F44427411788CB17E9A57A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7317D-59C3-439B-9DEF-E9DD80E563A2}"/>
      </w:docPartPr>
      <w:docPartBody>
        <w:p w:rsidR="00B76723" w:rsidRDefault="002F6766">
          <w:pPr>
            <w:pStyle w:val="670FA0F44427411788CB17E9A57AEDF2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IF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-</w:t>
          </w:r>
        </w:p>
      </w:docPartBody>
    </w:docPart>
    <w:docPart>
      <w:docPartPr>
        <w:name w:val="4EC5C393B81E46EC9C63597279E53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7618A-EBA3-4293-A4CC-452BC23FFC15}"/>
      </w:docPartPr>
      <w:docPartBody>
        <w:p w:rsidR="00B76723" w:rsidRDefault="002F6766">
          <w:pPr>
            <w:pStyle w:val="4EC5C393B81E46EC9C63597279E53E99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Trumpas darbo pavadinimas</w:t>
          </w:r>
        </w:p>
      </w:docPartBody>
    </w:docPart>
    <w:docPart>
      <w:docPartPr>
        <w:name w:val="8CF9FFC9E74147898DA5AE50A8E6A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824DB-C6FD-4F24-A6BC-1ABBFA51005F}"/>
      </w:docPartPr>
      <w:docPartBody>
        <w:p w:rsidR="00B76723" w:rsidRDefault="002F6766">
          <w:pPr>
            <w:pStyle w:val="8CF9FFC9E74147898DA5AE50A8E6AEB7"/>
          </w:pPr>
          <w:r w:rsidRPr="00D978C4">
            <w:rPr>
              <w:rStyle w:val="PlaceholderText"/>
            </w:rPr>
            <w:t>Click here to enter text.</w:t>
          </w:r>
        </w:p>
      </w:docPartBody>
    </w:docPart>
    <w:docPart>
      <w:docPartPr>
        <w:name w:val="17E4E27CB4324131BA9AB2ABC34AC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FB527-7F67-4E28-88FD-7F934BFC7FEB}"/>
      </w:docPartPr>
      <w:docPartBody>
        <w:p w:rsidR="00B76723" w:rsidRDefault="002F6766">
          <w:pPr>
            <w:pStyle w:val="17E4E27CB4324131BA9AB2ABC34AC103"/>
          </w:pP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Vardenis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1</w:t>
          </w: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 xml:space="preserve"> Pavardenis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1</w:t>
          </w:r>
          <w:r w:rsidRPr="00A9633B"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, IF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-</w:t>
          </w:r>
          <w:r>
            <w:rPr>
              <w:rStyle w:val="PlaceholderText"/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br/>
          </w:r>
          <w:r>
            <w:rPr>
              <w:rFonts w:ascii="Times New Roman" w:hAnsi="Times New Roman" w:cs="Times New Roman"/>
              <w:color w:val="404040" w:themeColor="text1" w:themeTint="BF"/>
              <w:sz w:val="24"/>
              <w:szCs w:val="24"/>
            </w:rPr>
            <w:t>Vardenis2 Pavardenis2, IF-</w:t>
          </w:r>
        </w:p>
      </w:docPartBody>
    </w:docPart>
    <w:docPart>
      <w:docPartPr>
        <w:name w:val="510BE819C8FD48FDBCEDB0FE79EBC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6B03-7319-42FE-AEBD-0BC45DB19D1B}"/>
      </w:docPartPr>
      <w:docPartBody>
        <w:p w:rsidR="00B76723" w:rsidRDefault="002F6766">
          <w:pPr>
            <w:pStyle w:val="510BE819C8FD48FDBCEDB0FE79EBC1CF"/>
          </w:pPr>
          <w:r w:rsidRPr="00D978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66"/>
    <w:rsid w:val="002F6766"/>
    <w:rsid w:val="00743AB3"/>
    <w:rsid w:val="00B7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4635A703E46497294F2E16906391514">
    <w:name w:val="64635A703E46497294F2E16906391514"/>
  </w:style>
  <w:style w:type="paragraph" w:customStyle="1" w:styleId="670FA0F44427411788CB17E9A57AEDF2">
    <w:name w:val="670FA0F44427411788CB17E9A57AEDF2"/>
  </w:style>
  <w:style w:type="paragraph" w:customStyle="1" w:styleId="4EC5C393B81E46EC9C63597279E53E99">
    <w:name w:val="4EC5C393B81E46EC9C63597279E53E99"/>
  </w:style>
  <w:style w:type="paragraph" w:customStyle="1" w:styleId="8CF9FFC9E74147898DA5AE50A8E6AEB7">
    <w:name w:val="8CF9FFC9E74147898DA5AE50A8E6AEB7"/>
  </w:style>
  <w:style w:type="paragraph" w:customStyle="1" w:styleId="17E4E27CB4324131BA9AB2ABC34AC103">
    <w:name w:val="17E4E27CB4324131BA9AB2ABC34AC103"/>
  </w:style>
  <w:style w:type="paragraph" w:customStyle="1" w:styleId="510BE819C8FD48FDBCEDB0FE79EBC1CF">
    <w:name w:val="510BE819C8FD48FDBCEDB0FE79EBC1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T120B168 temos pasirinkimas-ruduo.dotx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Igis</dc:creator>
  <cp:lastModifiedBy>Igis</cp:lastModifiedBy>
  <cp:revision>2</cp:revision>
  <cp:lastPrinted>2019-09-22T16:07:00Z</cp:lastPrinted>
  <dcterms:created xsi:type="dcterms:W3CDTF">2019-09-22T15:54:00Z</dcterms:created>
  <dcterms:modified xsi:type="dcterms:W3CDTF">2019-09-22T16:10:00Z</dcterms:modified>
</cp:coreProperties>
</file>