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332C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152FE50C" w14:textId="77777777" w:rsidR="00D560C9" w:rsidRPr="00844988" w:rsidRDefault="00DD5FA0" w:rsidP="004771C9">
      <w:pPr>
        <w:pStyle w:val="Vireliouraai"/>
      </w:pPr>
      <w:r>
        <w:t xml:space="preserve">INFORMATIKOS </w:t>
      </w:r>
      <w:r w:rsidR="00404E84">
        <w:t>FAKULTETAS</w:t>
      </w:r>
    </w:p>
    <w:p w14:paraId="6972AA77" w14:textId="77777777" w:rsidR="00D560C9" w:rsidRPr="00844988" w:rsidRDefault="00D560C9" w:rsidP="004771C9">
      <w:pPr>
        <w:pStyle w:val="Vireliouraai"/>
      </w:pPr>
    </w:p>
    <w:p w14:paraId="6F027E67" w14:textId="77777777" w:rsidR="00D560C9" w:rsidRPr="00844988" w:rsidRDefault="00D560C9" w:rsidP="004771C9">
      <w:pPr>
        <w:pStyle w:val="Vireliouraai"/>
      </w:pPr>
    </w:p>
    <w:p w14:paraId="4DB83A31" w14:textId="77777777" w:rsidR="00D560C9" w:rsidRPr="00844988" w:rsidRDefault="00D560C9" w:rsidP="004771C9">
      <w:pPr>
        <w:pStyle w:val="Vireliouraai"/>
      </w:pPr>
    </w:p>
    <w:p w14:paraId="2F9D3E8C" w14:textId="77777777" w:rsidR="00D560C9" w:rsidRPr="00844988" w:rsidRDefault="00D560C9" w:rsidP="004771C9">
      <w:pPr>
        <w:pStyle w:val="Vireliouraai"/>
      </w:pPr>
    </w:p>
    <w:p w14:paraId="3E75450B" w14:textId="77777777" w:rsidR="00D560C9" w:rsidRPr="00844988" w:rsidRDefault="00D560C9" w:rsidP="004771C9">
      <w:pPr>
        <w:pStyle w:val="Vireliouraai"/>
      </w:pPr>
    </w:p>
    <w:p w14:paraId="33E69C13" w14:textId="77777777" w:rsidR="00D560C9" w:rsidRPr="00844988" w:rsidRDefault="00D560C9" w:rsidP="004771C9">
      <w:pPr>
        <w:pStyle w:val="Vireliouraai"/>
      </w:pPr>
    </w:p>
    <w:p w14:paraId="30FE6004" w14:textId="77777777" w:rsidR="004C3D88" w:rsidRPr="00844988" w:rsidRDefault="004C3D88" w:rsidP="004771C9">
      <w:pPr>
        <w:pStyle w:val="Vireliouraai"/>
      </w:pPr>
    </w:p>
    <w:p w14:paraId="29B64E80" w14:textId="77777777" w:rsidR="004C3D88" w:rsidRPr="00844988" w:rsidRDefault="004C3D88" w:rsidP="004771C9">
      <w:pPr>
        <w:pStyle w:val="Vireliouraai"/>
      </w:pPr>
    </w:p>
    <w:p w14:paraId="51EE3E32" w14:textId="77777777" w:rsidR="00D560C9" w:rsidRPr="00844988" w:rsidRDefault="00D560C9" w:rsidP="004771C9">
      <w:pPr>
        <w:pStyle w:val="Vireliouraai"/>
      </w:pPr>
    </w:p>
    <w:p w14:paraId="3BD4D8C2" w14:textId="77777777" w:rsidR="00D560C9" w:rsidRPr="00844988" w:rsidRDefault="00D560C9" w:rsidP="004771C9">
      <w:pPr>
        <w:pStyle w:val="Vireliouraai"/>
      </w:pPr>
    </w:p>
    <w:p w14:paraId="6F8C6716" w14:textId="77777777" w:rsidR="00D560C9" w:rsidRPr="00844988" w:rsidRDefault="00D560C9" w:rsidP="004771C9">
      <w:pPr>
        <w:pStyle w:val="Vireliouraai"/>
      </w:pPr>
    </w:p>
    <w:p w14:paraId="785BA44F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6EBB6B80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2717F0A2" w14:textId="77777777" w:rsidR="00D560C9" w:rsidRPr="00844988" w:rsidRDefault="00D560C9" w:rsidP="004771C9">
      <w:pPr>
        <w:pStyle w:val="Vireliouraai"/>
      </w:pPr>
    </w:p>
    <w:p w14:paraId="5C773650" w14:textId="77777777" w:rsidR="00D560C9" w:rsidRPr="00844988" w:rsidRDefault="00D560C9" w:rsidP="004771C9">
      <w:pPr>
        <w:pStyle w:val="Vireliouraai"/>
      </w:pPr>
    </w:p>
    <w:p w14:paraId="646B957E" w14:textId="77777777" w:rsidR="00D560C9" w:rsidRPr="00844988" w:rsidRDefault="00D560C9" w:rsidP="004771C9">
      <w:pPr>
        <w:pStyle w:val="Vireliouraai"/>
      </w:pPr>
    </w:p>
    <w:p w14:paraId="0E52FB56" w14:textId="77777777" w:rsidR="00D560C9" w:rsidRPr="00844988" w:rsidRDefault="00D560C9" w:rsidP="004771C9">
      <w:pPr>
        <w:pStyle w:val="Vireliouraai"/>
      </w:pPr>
    </w:p>
    <w:p w14:paraId="2080CFB0" w14:textId="77777777" w:rsidR="00D560C9" w:rsidRPr="00844988" w:rsidRDefault="00D560C9" w:rsidP="004771C9">
      <w:pPr>
        <w:pStyle w:val="Vireliouraai"/>
      </w:pPr>
    </w:p>
    <w:p w14:paraId="08AC4452" w14:textId="77777777" w:rsidR="00D560C9" w:rsidRPr="00844988" w:rsidRDefault="00D560C9" w:rsidP="004771C9">
      <w:pPr>
        <w:pStyle w:val="Vireliouraai"/>
      </w:pPr>
    </w:p>
    <w:p w14:paraId="53C5A5CD" w14:textId="77777777" w:rsidR="004771C9" w:rsidRDefault="004771C9" w:rsidP="00EB5168">
      <w:pPr>
        <w:pStyle w:val="Autorius"/>
      </w:pPr>
      <w:r>
        <w:t xml:space="preserve">Atliko: </w:t>
      </w:r>
    </w:p>
    <w:p w14:paraId="60768329" w14:textId="77777777" w:rsidR="004771C9" w:rsidRDefault="004771C9" w:rsidP="00EB5168">
      <w:pPr>
        <w:pStyle w:val="Autorius"/>
      </w:pPr>
      <w:r>
        <w:tab/>
      </w:r>
      <w:r w:rsidR="00DD5FA0">
        <w:fldChar w:fldCharType="begin">
          <w:ffData>
            <w:name w:val="Grupe"/>
            <w:enabled/>
            <w:calcOnExit w:val="0"/>
            <w:textInput>
              <w:default w:val="IFF-6/6"/>
              <w:maxLength w:val="8"/>
              <w:format w:val="UPPERCASE"/>
            </w:textInput>
          </w:ffData>
        </w:fldChar>
      </w:r>
      <w:bookmarkStart w:id="0" w:name="Grupe"/>
      <w:r w:rsidR="00DD5FA0">
        <w:instrText xml:space="preserve"> FORMTEXT </w:instrText>
      </w:r>
      <w:r w:rsidR="00DD5FA0">
        <w:fldChar w:fldCharType="separate"/>
      </w:r>
      <w:r w:rsidR="00DD5FA0">
        <w:rPr>
          <w:noProof/>
        </w:rPr>
        <w:t>IFF-6/6</w:t>
      </w:r>
      <w:r w:rsidR="00DD5FA0">
        <w:fldChar w:fldCharType="end"/>
      </w:r>
      <w:bookmarkEnd w:id="0"/>
      <w:r w:rsidR="00AE7C8B">
        <w:t xml:space="preserve"> </w:t>
      </w:r>
      <w:r>
        <w:t xml:space="preserve">gr. </w:t>
      </w:r>
      <w:r w:rsidR="00AE7C8B">
        <w:t>studentas</w:t>
      </w:r>
    </w:p>
    <w:p w14:paraId="3D92A5FE" w14:textId="77777777" w:rsidR="00D560C9" w:rsidRPr="00844988" w:rsidRDefault="004771C9" w:rsidP="00EB5168">
      <w:pPr>
        <w:pStyle w:val="Autorius"/>
      </w:pPr>
      <w:r>
        <w:tab/>
      </w:r>
      <w:r w:rsidR="00DD5FA0">
        <w:fldChar w:fldCharType="begin">
          <w:ffData>
            <w:name w:val="Pavarde"/>
            <w:enabled/>
            <w:calcOnExit w:val="0"/>
            <w:textInput>
              <w:default w:val="Ignas Jasonas"/>
              <w:format w:val="TITLE CASE"/>
            </w:textInput>
          </w:ffData>
        </w:fldChar>
      </w:r>
      <w:bookmarkStart w:id="1" w:name="Pavarde"/>
      <w:r w:rsidR="00DD5FA0">
        <w:instrText xml:space="preserve"> FORMTEXT </w:instrText>
      </w:r>
      <w:r w:rsidR="00DD5FA0">
        <w:fldChar w:fldCharType="separate"/>
      </w:r>
      <w:r w:rsidR="00DD5FA0">
        <w:rPr>
          <w:noProof/>
        </w:rPr>
        <w:t>Ignas Jasonas</w:t>
      </w:r>
      <w:r w:rsidR="00DD5FA0">
        <w:fldChar w:fldCharType="end"/>
      </w:r>
      <w:bookmarkEnd w:id="1"/>
    </w:p>
    <w:p w14:paraId="3DF6E2E8" w14:textId="09E61EE8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B07FCF">
        <w:rPr>
          <w:noProof/>
        </w:rPr>
        <w:t>2019 m. gegužės 27 d.</w:t>
      </w:r>
      <w:r w:rsidR="00844988" w:rsidRPr="00844988">
        <w:fldChar w:fldCharType="end"/>
      </w:r>
    </w:p>
    <w:p w14:paraId="436BABC2" w14:textId="77777777" w:rsidR="004771C9" w:rsidRDefault="00D560C9" w:rsidP="00EB5168">
      <w:pPr>
        <w:pStyle w:val="Autorius"/>
      </w:pPr>
      <w:r w:rsidRPr="0052026C">
        <w:t>Priėmė:</w:t>
      </w:r>
    </w:p>
    <w:p w14:paraId="14A90446" w14:textId="77777777" w:rsidR="00D560C9" w:rsidRPr="0052026C" w:rsidRDefault="004771C9" w:rsidP="00EB5168">
      <w:pPr>
        <w:pStyle w:val="Autorius"/>
      </w:pPr>
      <w:r>
        <w:tab/>
      </w:r>
      <w:bookmarkStart w:id="2" w:name="Destytojas"/>
      <w:r w:rsidR="00AE7C8B">
        <w:fldChar w:fldCharType="begin">
          <w:ffData>
            <w:name w:val="Destytojas"/>
            <w:enabled/>
            <w:calcOnExit w:val="0"/>
            <w:textInput>
              <w:default w:val="Doc. Aštrys Kirvaitis"/>
              <w:format w:val="TITLE CASE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B5168">
        <w:t>Doc. Aštrys Kirvaitis</w:t>
      </w:r>
      <w:r w:rsidR="00AE7C8B">
        <w:fldChar w:fldCharType="end"/>
      </w:r>
      <w:bookmarkEnd w:id="2"/>
    </w:p>
    <w:p w14:paraId="3315C041" w14:textId="77777777" w:rsidR="00CD58DB" w:rsidRPr="00844988" w:rsidRDefault="00CD58DB" w:rsidP="004771C9">
      <w:pPr>
        <w:pStyle w:val="Vireliouraai"/>
      </w:pPr>
    </w:p>
    <w:p w14:paraId="647D5ABF" w14:textId="77777777" w:rsidR="00D560C9" w:rsidRPr="00844988" w:rsidRDefault="00D560C9" w:rsidP="004771C9">
      <w:pPr>
        <w:pStyle w:val="Vireliouraai"/>
      </w:pPr>
    </w:p>
    <w:p w14:paraId="380F491F" w14:textId="77777777" w:rsidR="00D560C9" w:rsidRPr="00844988" w:rsidRDefault="00D560C9" w:rsidP="004771C9">
      <w:pPr>
        <w:pStyle w:val="Vireliouraai"/>
      </w:pPr>
    </w:p>
    <w:p w14:paraId="3D750E24" w14:textId="77777777" w:rsidR="00CD58DB" w:rsidRDefault="00CD58DB" w:rsidP="004771C9">
      <w:pPr>
        <w:pStyle w:val="Vireliouraai"/>
      </w:pPr>
    </w:p>
    <w:p w14:paraId="4EAC59C9" w14:textId="77777777" w:rsidR="00CD58DB" w:rsidRDefault="00CD58DB" w:rsidP="004771C9">
      <w:pPr>
        <w:pStyle w:val="Vireliouraai"/>
      </w:pPr>
    </w:p>
    <w:p w14:paraId="44FD64A3" w14:textId="77777777" w:rsidR="00CD58DB" w:rsidRDefault="00CD58DB" w:rsidP="004771C9">
      <w:pPr>
        <w:pStyle w:val="Vireliouraai"/>
      </w:pPr>
    </w:p>
    <w:p w14:paraId="480A9B47" w14:textId="77777777" w:rsidR="0052026C" w:rsidRPr="00844988" w:rsidRDefault="0052026C" w:rsidP="004771C9">
      <w:pPr>
        <w:pStyle w:val="Vireliouraai"/>
      </w:pPr>
    </w:p>
    <w:p w14:paraId="59F3D95E" w14:textId="77777777" w:rsidR="0052026C" w:rsidRDefault="00D560C9" w:rsidP="00DD5FA0">
      <w:pPr>
        <w:pStyle w:val="Vireliouraai"/>
        <w:ind w:firstLine="0"/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  <w:r w:rsidRPr="00844988">
        <w:t>KAUNAS 20</w:t>
      </w:r>
      <w:r w:rsidR="004C3D88" w:rsidRPr="00844988">
        <w:t>1</w:t>
      </w:r>
      <w:r w:rsidR="00DD5FA0">
        <w:t>9</w:t>
      </w:r>
    </w:p>
    <w:p w14:paraId="7AE6DE89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05F4237C" w14:textId="77777777" w:rsidR="00D560C9" w:rsidRDefault="00D560C9" w:rsidP="0052026C"/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val="lt-LT"/>
        </w:rPr>
        <w:id w:val="-455031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20D50" w14:textId="77777777" w:rsidR="00A4503A" w:rsidRPr="00A4503A" w:rsidRDefault="00A4503A" w:rsidP="00A4503A">
          <w:pPr>
            <w:pStyle w:val="TOCHeading"/>
            <w:spacing w:line="240" w:lineRule="auto"/>
            <w:rPr>
              <w:sz w:val="16"/>
              <w:szCs w:val="16"/>
            </w:rPr>
          </w:pPr>
        </w:p>
        <w:bookmarkStart w:id="3" w:name="_GoBack"/>
        <w:bookmarkEnd w:id="3"/>
        <w:p w14:paraId="357A38A9" w14:textId="4B012F29" w:rsidR="007C15AC" w:rsidRDefault="00A450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019" w:history="1">
            <w:r w:rsidR="007C15AC" w:rsidRPr="00AF12AE">
              <w:rPr>
                <w:rStyle w:val="Hyperlink"/>
                <w:noProof/>
              </w:rPr>
              <w:t>1.</w:t>
            </w:r>
            <w:r w:rsidR="007C15AC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="007C15AC" w:rsidRPr="00AF12AE">
              <w:rPr>
                <w:rStyle w:val="Hyperlink"/>
                <w:noProof/>
              </w:rPr>
              <w:t>Paveikslėlių sąrašas</w:t>
            </w:r>
            <w:r w:rsidR="007C15AC">
              <w:rPr>
                <w:noProof/>
                <w:webHidden/>
              </w:rPr>
              <w:tab/>
            </w:r>
            <w:r w:rsidR="007C15AC">
              <w:rPr>
                <w:noProof/>
                <w:webHidden/>
              </w:rPr>
              <w:fldChar w:fldCharType="begin"/>
            </w:r>
            <w:r w:rsidR="007C15AC">
              <w:rPr>
                <w:noProof/>
                <w:webHidden/>
              </w:rPr>
              <w:instrText xml:space="preserve"> PAGEREF _Toc9808019 \h </w:instrText>
            </w:r>
            <w:r w:rsidR="007C15AC">
              <w:rPr>
                <w:noProof/>
                <w:webHidden/>
              </w:rPr>
            </w:r>
            <w:r w:rsidR="007C15AC">
              <w:rPr>
                <w:noProof/>
                <w:webHidden/>
              </w:rPr>
              <w:fldChar w:fldCharType="separate"/>
            </w:r>
            <w:r w:rsidR="007C15AC">
              <w:rPr>
                <w:noProof/>
                <w:webHidden/>
              </w:rPr>
              <w:t>3</w:t>
            </w:r>
            <w:r w:rsidR="007C15AC">
              <w:rPr>
                <w:noProof/>
                <w:webHidden/>
              </w:rPr>
              <w:fldChar w:fldCharType="end"/>
            </w:r>
          </w:hyperlink>
        </w:p>
        <w:p w14:paraId="2CDC853C" w14:textId="5BAAB17D" w:rsidR="007C15AC" w:rsidRDefault="007C15AC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9808020" w:history="1">
            <w:r w:rsidRPr="00AF12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/>
              </w:rPr>
              <w:tab/>
            </w:r>
            <w:r w:rsidRPr="00AF12AE">
              <w:rPr>
                <w:rStyle w:val="Hyperlink"/>
                <w:noProof/>
              </w:rPr>
              <w:t>Python (L1)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02079" w14:textId="3BAD43D1" w:rsidR="007C15AC" w:rsidRDefault="007C15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08021" w:history="1">
            <w:r w:rsidRPr="00AF12A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F12AE">
              <w:rPr>
                <w:rStyle w:val="Hyperlink"/>
                <w:noProof/>
              </w:rPr>
              <w:t>Darbo 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74FB" w14:textId="371F4F7C" w:rsidR="007C15AC" w:rsidRDefault="007C15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08022" w:history="1">
            <w:r w:rsidRPr="00AF12A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F12AE">
              <w:rPr>
                <w:rStyle w:val="Hyperlink"/>
                <w:noProof/>
              </w:rPr>
              <w:t>Programos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B5C6" w14:textId="39AF7B06" w:rsidR="007C15AC" w:rsidRDefault="007C15A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08023" w:history="1">
            <w:r w:rsidRPr="00AF12A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F12AE">
              <w:rPr>
                <w:rStyle w:val="Hyperlink"/>
                <w:noProof/>
              </w:rPr>
              <w:t>Pradiniai duomenys ir rezultatatai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0D88" w14:textId="1AF49EBB" w:rsidR="00A4503A" w:rsidRDefault="00A4503A">
          <w:r>
            <w:rPr>
              <w:b/>
              <w:bCs/>
              <w:noProof/>
            </w:rPr>
            <w:fldChar w:fldCharType="end"/>
          </w:r>
        </w:p>
      </w:sdtContent>
    </w:sdt>
    <w:p w14:paraId="45E2EEDA" w14:textId="77777777" w:rsidR="00D560C9" w:rsidRPr="0015714D" w:rsidRDefault="00D560C9" w:rsidP="00EA7E22">
      <w:pPr>
        <w:ind w:firstLine="0"/>
      </w:pPr>
    </w:p>
    <w:p w14:paraId="2DF1EFDF" w14:textId="77777777" w:rsidR="00A4503A" w:rsidRDefault="00DD5FA0">
      <w:pPr>
        <w:ind w:firstLine="0"/>
        <w:jc w:val="left"/>
        <w:rPr>
          <w:noProof/>
        </w:rPr>
      </w:pPr>
      <w:r>
        <w:br w:type="page"/>
      </w:r>
      <w:r w:rsidR="00A4503A">
        <w:fldChar w:fldCharType="begin"/>
      </w:r>
      <w:r w:rsidR="00A4503A">
        <w:instrText xml:space="preserve"> TOC \h \z \c "pav" </w:instrText>
      </w:r>
      <w:r w:rsidR="00A4503A">
        <w:fldChar w:fldCharType="separate"/>
      </w:r>
    </w:p>
    <w:p w14:paraId="358C0D36" w14:textId="77777777" w:rsidR="00A4503A" w:rsidRDefault="00A4503A" w:rsidP="00A4503A">
      <w:pPr>
        <w:pStyle w:val="Heading4"/>
        <w:rPr>
          <w:rStyle w:val="Hyperlink"/>
          <w:noProof/>
        </w:rPr>
      </w:pPr>
    </w:p>
    <w:p w14:paraId="58E3AA3B" w14:textId="77777777" w:rsidR="00A4503A" w:rsidRDefault="00A4503A" w:rsidP="00A4503A">
      <w:pPr>
        <w:pStyle w:val="Heading1"/>
      </w:pPr>
      <w:bookmarkStart w:id="4" w:name="_Toc9808019"/>
      <w:r>
        <w:t>Paveikslėlių sąrašas</w:t>
      </w:r>
      <w:bookmarkEnd w:id="4"/>
    </w:p>
    <w:p w14:paraId="31067C91" w14:textId="77777777" w:rsidR="00A4503A" w:rsidRPr="00A4503A" w:rsidRDefault="00A4503A" w:rsidP="00A4503A"/>
    <w:p w14:paraId="3C40998D" w14:textId="77777777" w:rsidR="00B07FCF" w:rsidRDefault="00A4503A">
      <w:pPr>
        <w:ind w:firstLine="0"/>
        <w:jc w:val="left"/>
        <w:rPr>
          <w:noProof/>
        </w:rPr>
      </w:pPr>
      <w:r>
        <w:fldChar w:fldCharType="end"/>
      </w:r>
      <w:r w:rsidR="003C456A">
        <w:fldChar w:fldCharType="begin"/>
      </w:r>
      <w:r w:rsidR="003C456A">
        <w:instrText xml:space="preserve"> TOC \h \z \c "Pav." </w:instrText>
      </w:r>
      <w:r w:rsidR="003C456A">
        <w:fldChar w:fldCharType="separate"/>
      </w:r>
    </w:p>
    <w:p w14:paraId="154F8354" w14:textId="4E8424BA" w:rsidR="00B07FCF" w:rsidRDefault="00B07FCF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807994" w:history="1">
        <w:r w:rsidRPr="00B37D18">
          <w:rPr>
            <w:rStyle w:val="Hyperlink"/>
            <w:noProof/>
          </w:rPr>
          <w:t>Pav. 1. Pasirinkta užduotis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6DDD79" w14:textId="28D3EF29" w:rsidR="00B07FCF" w:rsidRDefault="00B07FCF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807995" w:history="1">
        <w:r w:rsidRPr="00B37D18">
          <w:rPr>
            <w:rStyle w:val="Hyperlink"/>
            <w:noProof/>
          </w:rPr>
          <w:t>Pav. 2. Programos kodas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D62806" w14:textId="507091E5" w:rsidR="00B07FCF" w:rsidRDefault="00B07FCF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807996" w:history="1">
        <w:r w:rsidRPr="00B37D18">
          <w:rPr>
            <w:rStyle w:val="Hyperlink"/>
            <w:noProof/>
          </w:rPr>
          <w:t>Pav. 3. Duomenys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CA4971" w14:textId="1F0E1F54" w:rsidR="00B07FCF" w:rsidRDefault="00B07FCF">
      <w:pPr>
        <w:pStyle w:val="TableofFigures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9807997" w:history="1">
        <w:r w:rsidRPr="00B37D18">
          <w:rPr>
            <w:rStyle w:val="Hyperlink"/>
            <w:noProof/>
          </w:rPr>
          <w:t>Pav. 4. Rezultatai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_Toc9807997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B1A262" w14:textId="7446C177" w:rsidR="00A4503A" w:rsidRDefault="003C456A">
      <w:pPr>
        <w:ind w:firstLine="0"/>
        <w:jc w:val="left"/>
      </w:pPr>
      <w:r>
        <w:fldChar w:fldCharType="end"/>
      </w:r>
    </w:p>
    <w:p w14:paraId="4FAF38CE" w14:textId="77777777" w:rsidR="00A4503A" w:rsidRDefault="00A4503A">
      <w:pPr>
        <w:ind w:firstLine="0"/>
        <w:jc w:val="left"/>
      </w:pPr>
      <w:r>
        <w:br w:type="page"/>
      </w:r>
    </w:p>
    <w:p w14:paraId="10232150" w14:textId="77777777" w:rsidR="00DD5FA0" w:rsidRDefault="00DD5FA0">
      <w:pPr>
        <w:ind w:firstLine="0"/>
        <w:jc w:val="left"/>
      </w:pPr>
    </w:p>
    <w:p w14:paraId="2EC1B1CF" w14:textId="1433E5A3" w:rsidR="00DD5FA0" w:rsidRDefault="00B07FCF" w:rsidP="00DD5FA0">
      <w:pPr>
        <w:pStyle w:val="Heading1"/>
      </w:pPr>
      <w:bookmarkStart w:id="5" w:name="_Toc9808020"/>
      <w:r>
        <w:t>Python</w:t>
      </w:r>
      <w:r w:rsidR="00DD5FA0">
        <w:t xml:space="preserve"> (L</w:t>
      </w:r>
      <w:r>
        <w:t>1</w:t>
      </w:r>
      <w:r w:rsidR="00DD5FA0">
        <w:t>)</w:t>
      </w:r>
      <w:bookmarkEnd w:id="5"/>
    </w:p>
    <w:p w14:paraId="57CF316F" w14:textId="77777777" w:rsidR="00DD5FA0" w:rsidRDefault="00DD5FA0" w:rsidP="00DD5FA0">
      <w:pPr>
        <w:pStyle w:val="Heading2"/>
      </w:pPr>
      <w:bookmarkStart w:id="6" w:name="_Toc9808021"/>
      <w:r>
        <w:t>Darbo užduotis</w:t>
      </w:r>
      <w:bookmarkEnd w:id="6"/>
    </w:p>
    <w:p w14:paraId="4C06DA29" w14:textId="199FF2FD" w:rsidR="003259E5" w:rsidRDefault="00B07FCF" w:rsidP="00DD5FA0">
      <w:proofErr w:type="spellStart"/>
      <w:r>
        <w:rPr>
          <w:lang w:val="en-US"/>
        </w:rPr>
        <w:t>Pasirinkta</w:t>
      </w:r>
      <w:proofErr w:type="spellEnd"/>
      <w:r>
        <w:rPr>
          <w:lang w:val="en-US"/>
        </w:rPr>
        <w:t xml:space="preserve"> u</w:t>
      </w:r>
      <w:r>
        <w:t>žduotis:</w:t>
      </w:r>
    </w:p>
    <w:p w14:paraId="413881DB" w14:textId="77777777" w:rsidR="00B07FCF" w:rsidRDefault="00B07FCF" w:rsidP="00B07FCF">
      <w:pPr>
        <w:keepNext/>
        <w:ind w:hanging="540"/>
      </w:pPr>
      <w:r>
        <w:rPr>
          <w:noProof/>
        </w:rPr>
        <w:drawing>
          <wp:inline distT="0" distB="0" distL="0" distR="0" wp14:anchorId="4CE1625D" wp14:editId="33338887">
            <wp:extent cx="6299835" cy="75342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9F11" w14:textId="0A7A84C3" w:rsidR="00B07FCF" w:rsidRDefault="00B07FCF" w:rsidP="00B07FCF">
      <w:pPr>
        <w:pStyle w:val="Caption"/>
        <w:jc w:val="center"/>
      </w:pPr>
      <w:bookmarkStart w:id="7" w:name="_Toc9807994"/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>. Pasirinkta užduotis</w:t>
      </w:r>
      <w:bookmarkEnd w:id="7"/>
    </w:p>
    <w:p w14:paraId="796143D7" w14:textId="68EF5DAC" w:rsidR="00B07FCF" w:rsidRDefault="00B07FCF" w:rsidP="00B07FCF">
      <w:pPr>
        <w:ind w:hanging="540"/>
      </w:pPr>
    </w:p>
    <w:p w14:paraId="41E98F76" w14:textId="38318500" w:rsidR="00B07FCF" w:rsidRDefault="00B07FCF" w:rsidP="00B07FCF">
      <w:pPr>
        <w:ind w:hanging="540"/>
      </w:pPr>
    </w:p>
    <w:p w14:paraId="5EC81063" w14:textId="77777777" w:rsidR="00B07FCF" w:rsidRPr="00B07FCF" w:rsidRDefault="00B07FCF" w:rsidP="00B07FCF">
      <w:pPr>
        <w:ind w:hanging="540"/>
      </w:pPr>
    </w:p>
    <w:p w14:paraId="2EFC1D6F" w14:textId="5C3C5EF4" w:rsidR="003259E5" w:rsidRDefault="003259E5" w:rsidP="003259E5">
      <w:pPr>
        <w:keepNext/>
      </w:pPr>
    </w:p>
    <w:p w14:paraId="6CAD1886" w14:textId="1B6FB829" w:rsidR="00E61469" w:rsidRDefault="00DD5FA0" w:rsidP="003259E5">
      <w:pPr>
        <w:pStyle w:val="Heading2"/>
      </w:pPr>
      <w:bookmarkStart w:id="8" w:name="_Toc9808022"/>
      <w:r>
        <w:t>Programos tekstas</w:t>
      </w:r>
      <w:bookmarkEnd w:id="8"/>
    </w:p>
    <w:p w14:paraId="7403AC03" w14:textId="77777777" w:rsidR="00B07FCF" w:rsidRDefault="00B07FCF" w:rsidP="00B07FCF">
      <w:pPr>
        <w:keepNext/>
        <w:ind w:left="-360" w:hanging="22"/>
      </w:pPr>
      <w:r>
        <w:rPr>
          <w:noProof/>
        </w:rPr>
        <w:drawing>
          <wp:inline distT="0" distB="0" distL="0" distR="0" wp14:anchorId="742E78A1" wp14:editId="166252F7">
            <wp:extent cx="6299835" cy="79038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AB77" w14:textId="565E19D8" w:rsidR="00DD5FA0" w:rsidRDefault="00B07FCF" w:rsidP="00B07FCF">
      <w:pPr>
        <w:pStyle w:val="Caption"/>
        <w:jc w:val="center"/>
      </w:pPr>
      <w:bookmarkStart w:id="9" w:name="_Toc9807995"/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>. Programos kodas</w:t>
      </w:r>
      <w:bookmarkEnd w:id="9"/>
    </w:p>
    <w:p w14:paraId="42153444" w14:textId="4282E135" w:rsidR="00B07FCF" w:rsidRDefault="00B07FCF" w:rsidP="00B07FCF"/>
    <w:p w14:paraId="32067330" w14:textId="1E3D3B80" w:rsidR="00B07FCF" w:rsidRDefault="00B07FCF" w:rsidP="00B07FCF"/>
    <w:p w14:paraId="2E205A58" w14:textId="77777777" w:rsidR="00B07FCF" w:rsidRPr="00B07FCF" w:rsidRDefault="00B07FCF" w:rsidP="00B07FCF"/>
    <w:p w14:paraId="1CEA9545" w14:textId="7BC85290" w:rsidR="00E61469" w:rsidRDefault="00E61469" w:rsidP="003259E5">
      <w:pPr>
        <w:pStyle w:val="Heading2"/>
      </w:pPr>
      <w:bookmarkStart w:id="10" w:name="_Toc9808023"/>
      <w:r>
        <w:lastRenderedPageBreak/>
        <w:t>Pradiniai duomenys ir rezultatatai</w:t>
      </w:r>
      <w:bookmarkEnd w:id="10"/>
    </w:p>
    <w:p w14:paraId="4F145287" w14:textId="59AED464" w:rsidR="00327924" w:rsidRDefault="00327924" w:rsidP="00327924"/>
    <w:p w14:paraId="24BD7AC3" w14:textId="77777777" w:rsidR="00B07FCF" w:rsidRDefault="00B07FCF" w:rsidP="00B07FCF">
      <w:pPr>
        <w:keepNext/>
        <w:ind w:left="-1170"/>
      </w:pPr>
      <w:r>
        <w:rPr>
          <w:noProof/>
        </w:rPr>
        <w:drawing>
          <wp:inline distT="0" distB="0" distL="0" distR="0" wp14:anchorId="34A5C5E0" wp14:editId="3D5CD54F">
            <wp:extent cx="6299835" cy="6838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C47A" w14:textId="3EA5FC27" w:rsidR="004557E0" w:rsidRDefault="00B07FCF" w:rsidP="00B07FCF">
      <w:pPr>
        <w:pStyle w:val="Caption"/>
        <w:jc w:val="left"/>
      </w:pPr>
      <w:bookmarkStart w:id="11" w:name="_Toc9807996"/>
      <w:r>
        <w:t xml:space="preserve">Pav. </w:t>
      </w:r>
      <w:fldSimple w:instr=" SEQ Pav. \* ARABIC ">
        <w:r>
          <w:rPr>
            <w:noProof/>
          </w:rPr>
          <w:t>3</w:t>
        </w:r>
      </w:fldSimple>
      <w:r>
        <w:t>. Duomenys</w:t>
      </w:r>
      <w:bookmarkEnd w:id="11"/>
    </w:p>
    <w:p w14:paraId="60E93F4D" w14:textId="6F2E5E90" w:rsidR="00B07FCF" w:rsidRDefault="00B07FCF" w:rsidP="00B07FCF"/>
    <w:p w14:paraId="657C937A" w14:textId="77777777" w:rsidR="00B07FCF" w:rsidRDefault="00B07FCF" w:rsidP="00B07FCF">
      <w:pPr>
        <w:keepNext/>
        <w:ind w:left="-1170"/>
      </w:pPr>
      <w:r>
        <w:rPr>
          <w:noProof/>
        </w:rPr>
        <w:drawing>
          <wp:inline distT="0" distB="0" distL="0" distR="0" wp14:anchorId="4247E2E5" wp14:editId="5AD83D76">
            <wp:extent cx="5647619" cy="6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A23D" w14:textId="3F5CB412" w:rsidR="00B07FCF" w:rsidRPr="00B07FCF" w:rsidRDefault="00B07FCF" w:rsidP="00B07FCF">
      <w:pPr>
        <w:pStyle w:val="Caption"/>
      </w:pPr>
      <w:bookmarkStart w:id="12" w:name="_Toc9807997"/>
      <w:r>
        <w:t xml:space="preserve">Pav. </w:t>
      </w:r>
      <w:fldSimple w:instr=" SEQ Pav. \* ARABIC ">
        <w:r>
          <w:rPr>
            <w:noProof/>
          </w:rPr>
          <w:t>4</w:t>
        </w:r>
      </w:fldSimple>
      <w:r>
        <w:t>. Rezultatai</w:t>
      </w:r>
      <w:bookmarkEnd w:id="12"/>
    </w:p>
    <w:sectPr w:rsidR="00B07FCF" w:rsidRPr="00B07FCF" w:rsidSect="00322B4F">
      <w:footerReference w:type="first" r:id="rId15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A05F5" w14:textId="77777777" w:rsidR="00CA1724" w:rsidRDefault="00CA1724">
      <w:r>
        <w:separator/>
      </w:r>
    </w:p>
  </w:endnote>
  <w:endnote w:type="continuationSeparator" w:id="0">
    <w:p w14:paraId="332D64ED" w14:textId="77777777" w:rsidR="00CA1724" w:rsidRDefault="00C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D99D5" w14:textId="77777777" w:rsidR="00CA347D" w:rsidRDefault="00CA347D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39C35B1E" w14:textId="77777777" w:rsidR="00CA347D" w:rsidRDefault="00CA347D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6B187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503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55991" w14:textId="77777777" w:rsidR="00CA347D" w:rsidRDefault="00CA347D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503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FF896" w14:textId="77777777" w:rsidR="00CA1724" w:rsidRDefault="00CA1724">
      <w:r>
        <w:separator/>
      </w:r>
    </w:p>
  </w:footnote>
  <w:footnote w:type="continuationSeparator" w:id="0">
    <w:p w14:paraId="712A651E" w14:textId="77777777" w:rsidR="00CA1724" w:rsidRDefault="00CA1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796D8" w14:textId="77777777" w:rsidR="00CA347D" w:rsidRPr="00EB5168" w:rsidRDefault="00CA347D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7F97E80"/>
    <w:multiLevelType w:val="hybridMultilevel"/>
    <w:tmpl w:val="A9E8B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7"/>
  </w:num>
  <w:num w:numId="2">
    <w:abstractNumId w:val="25"/>
  </w:num>
  <w:num w:numId="3">
    <w:abstractNumId w:val="36"/>
  </w:num>
  <w:num w:numId="4">
    <w:abstractNumId w:val="24"/>
  </w:num>
  <w:num w:numId="5">
    <w:abstractNumId w:val="34"/>
  </w:num>
  <w:num w:numId="6">
    <w:abstractNumId w:val="40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9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1"/>
  </w:num>
  <w:num w:numId="23">
    <w:abstractNumId w:val="14"/>
  </w:num>
  <w:num w:numId="24">
    <w:abstractNumId w:val="31"/>
  </w:num>
  <w:num w:numId="25">
    <w:abstractNumId w:val="35"/>
  </w:num>
  <w:num w:numId="26">
    <w:abstractNumId w:val="18"/>
  </w:num>
  <w:num w:numId="27">
    <w:abstractNumId w:val="33"/>
  </w:num>
  <w:num w:numId="28">
    <w:abstractNumId w:val="42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2"/>
  </w:num>
  <w:num w:numId="34">
    <w:abstractNumId w:val="38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7F7F"/>
    <w:rsid w:val="00100F55"/>
    <w:rsid w:val="0015714D"/>
    <w:rsid w:val="0016215D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22B4F"/>
    <w:rsid w:val="003253D6"/>
    <w:rsid w:val="003259E5"/>
    <w:rsid w:val="00327924"/>
    <w:rsid w:val="003C456A"/>
    <w:rsid w:val="003F1D21"/>
    <w:rsid w:val="00404E84"/>
    <w:rsid w:val="00415D80"/>
    <w:rsid w:val="00421252"/>
    <w:rsid w:val="004557E0"/>
    <w:rsid w:val="004771C9"/>
    <w:rsid w:val="004965DE"/>
    <w:rsid w:val="004A6A01"/>
    <w:rsid w:val="004C3D88"/>
    <w:rsid w:val="004E181F"/>
    <w:rsid w:val="0052026C"/>
    <w:rsid w:val="00531F74"/>
    <w:rsid w:val="005B13B5"/>
    <w:rsid w:val="005C73ED"/>
    <w:rsid w:val="005F283E"/>
    <w:rsid w:val="006F141F"/>
    <w:rsid w:val="007016E8"/>
    <w:rsid w:val="007864EE"/>
    <w:rsid w:val="007C15AC"/>
    <w:rsid w:val="007E6559"/>
    <w:rsid w:val="007F39F5"/>
    <w:rsid w:val="007F3AFD"/>
    <w:rsid w:val="00803DB6"/>
    <w:rsid w:val="00816B92"/>
    <w:rsid w:val="00844988"/>
    <w:rsid w:val="009103C4"/>
    <w:rsid w:val="00932992"/>
    <w:rsid w:val="00953893"/>
    <w:rsid w:val="00965287"/>
    <w:rsid w:val="00990D35"/>
    <w:rsid w:val="009C0211"/>
    <w:rsid w:val="00A049DD"/>
    <w:rsid w:val="00A4503A"/>
    <w:rsid w:val="00A6795E"/>
    <w:rsid w:val="00AB26BB"/>
    <w:rsid w:val="00AB7416"/>
    <w:rsid w:val="00AE0E37"/>
    <w:rsid w:val="00AE7C8B"/>
    <w:rsid w:val="00B07FCF"/>
    <w:rsid w:val="00B4162B"/>
    <w:rsid w:val="00B93D28"/>
    <w:rsid w:val="00BA4DB8"/>
    <w:rsid w:val="00BE7267"/>
    <w:rsid w:val="00C25271"/>
    <w:rsid w:val="00C87140"/>
    <w:rsid w:val="00CA1724"/>
    <w:rsid w:val="00CA347D"/>
    <w:rsid w:val="00CD083D"/>
    <w:rsid w:val="00CD58DB"/>
    <w:rsid w:val="00D10218"/>
    <w:rsid w:val="00D253F8"/>
    <w:rsid w:val="00D52156"/>
    <w:rsid w:val="00D560C9"/>
    <w:rsid w:val="00DB6F2C"/>
    <w:rsid w:val="00DD5FA0"/>
    <w:rsid w:val="00E03A86"/>
    <w:rsid w:val="00E55394"/>
    <w:rsid w:val="00E61469"/>
    <w:rsid w:val="00E768B1"/>
    <w:rsid w:val="00EA08D5"/>
    <w:rsid w:val="00EA7E22"/>
    <w:rsid w:val="00EB5168"/>
    <w:rsid w:val="00F16C66"/>
    <w:rsid w:val="00F32903"/>
    <w:rsid w:val="00F45991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17FBF"/>
  <w15:docId w15:val="{76FE6DF0-D104-477C-8A61-D3C91C4C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D5FA0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5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503A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kern w:val="0"/>
      <w:sz w:val="32"/>
      <w:szCs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A45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C75E1-F60B-4D04-8058-4EC410B8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150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Ignas Jasonas</cp:lastModifiedBy>
  <cp:revision>14</cp:revision>
  <dcterms:created xsi:type="dcterms:W3CDTF">2014-04-04T06:05:00Z</dcterms:created>
  <dcterms:modified xsi:type="dcterms:W3CDTF">2019-05-26T21:06:00Z</dcterms:modified>
  <cp:contentStatus/>
</cp:coreProperties>
</file>